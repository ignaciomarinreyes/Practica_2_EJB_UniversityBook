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4E4C" w14:textId="77777777" w:rsidR="000E45BD" w:rsidRDefault="00B26FBC">
      <w:pPr>
        <w:spacing w:before="12" w:line="260" w:lineRule="exact"/>
        <w:rPr>
          <w:sz w:val="26"/>
          <w:szCs w:val="26"/>
        </w:rPr>
      </w:pPr>
      <w:r>
        <w:rPr>
          <w:noProof/>
        </w:rPr>
        <w:drawing>
          <wp:anchor distT="0" distB="0" distL="114300" distR="114300" simplePos="0" relativeHeight="251658240" behindDoc="1" locked="0" layoutInCell="1" allowOverlap="1" wp14:anchorId="0A22187C" wp14:editId="59120D69">
            <wp:simplePos x="0" y="0"/>
            <wp:positionH relativeFrom="page">
              <wp:posOffset>5271247</wp:posOffset>
            </wp:positionH>
            <wp:positionV relativeFrom="page">
              <wp:posOffset>914400</wp:posOffset>
            </wp:positionV>
            <wp:extent cx="1678193" cy="82195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363" cy="830368"/>
                    </a:xfrm>
                    <a:prstGeom prst="rect">
                      <a:avLst/>
                    </a:prstGeom>
                    <a:noFill/>
                  </pic:spPr>
                </pic:pic>
              </a:graphicData>
            </a:graphic>
            <wp14:sizeRelH relativeFrom="page">
              <wp14:pctWidth>0</wp14:pctWidth>
            </wp14:sizeRelH>
            <wp14:sizeRelV relativeFrom="page">
              <wp14:pctHeight>0</wp14:pctHeight>
            </wp14:sizeRelV>
          </wp:anchor>
        </w:drawing>
      </w:r>
    </w:p>
    <w:p w14:paraId="7EC6A9EC" w14:textId="77777777" w:rsidR="000F09EE" w:rsidRDefault="000F09EE">
      <w:pPr>
        <w:spacing w:before="12" w:line="260" w:lineRule="exact"/>
        <w:rPr>
          <w:sz w:val="26"/>
          <w:szCs w:val="26"/>
        </w:rPr>
      </w:pPr>
    </w:p>
    <w:p w14:paraId="2671CDBA" w14:textId="77777777" w:rsidR="000F09EE" w:rsidRDefault="000F09EE">
      <w:pPr>
        <w:spacing w:before="12" w:line="260" w:lineRule="exact"/>
        <w:rPr>
          <w:sz w:val="26"/>
          <w:szCs w:val="26"/>
        </w:rPr>
      </w:pPr>
    </w:p>
    <w:p w14:paraId="76EE304F" w14:textId="77777777" w:rsidR="000F09EE" w:rsidRPr="00BF471F" w:rsidRDefault="000F09EE">
      <w:pPr>
        <w:spacing w:before="12" w:line="260" w:lineRule="exact"/>
        <w:rPr>
          <w:sz w:val="26"/>
          <w:szCs w:val="26"/>
        </w:rPr>
      </w:pPr>
    </w:p>
    <w:p w14:paraId="2AC03B70" w14:textId="77777777" w:rsidR="000E45BD" w:rsidRPr="0034095C" w:rsidRDefault="006F044C" w:rsidP="0034095C">
      <w:pPr>
        <w:pStyle w:val="Ttulo"/>
        <w:jc w:val="center"/>
        <w:rPr>
          <w:b/>
        </w:rPr>
      </w:pPr>
      <w:r w:rsidRPr="0034095C">
        <w:rPr>
          <w:b/>
        </w:rPr>
        <w:t>E</w:t>
      </w:r>
      <w:r w:rsidRPr="0034095C">
        <w:rPr>
          <w:b/>
          <w:spacing w:val="1"/>
        </w:rPr>
        <w:t>s</w:t>
      </w:r>
      <w:r w:rsidRPr="0034095C">
        <w:rPr>
          <w:b/>
        </w:rPr>
        <w:t>cue</w:t>
      </w:r>
      <w:r w:rsidRPr="0034095C">
        <w:rPr>
          <w:b/>
          <w:spacing w:val="-1"/>
        </w:rPr>
        <w:t>l</w:t>
      </w:r>
      <w:r w:rsidRPr="0034095C">
        <w:rPr>
          <w:b/>
        </w:rPr>
        <w:t>a de In</w:t>
      </w:r>
      <w:r w:rsidRPr="0034095C">
        <w:rPr>
          <w:b/>
          <w:spacing w:val="1"/>
        </w:rPr>
        <w:t>g</w:t>
      </w:r>
      <w:r w:rsidRPr="0034095C">
        <w:rPr>
          <w:b/>
        </w:rPr>
        <w:t>enier</w:t>
      </w:r>
      <w:r w:rsidRPr="0034095C">
        <w:rPr>
          <w:b/>
          <w:spacing w:val="1"/>
        </w:rPr>
        <w:t>í</w:t>
      </w:r>
      <w:r w:rsidRPr="0034095C">
        <w:rPr>
          <w:b/>
        </w:rPr>
        <w:t>a Inf</w:t>
      </w:r>
      <w:r w:rsidRPr="0034095C">
        <w:rPr>
          <w:b/>
          <w:spacing w:val="1"/>
        </w:rPr>
        <w:t>o</w:t>
      </w:r>
      <w:r w:rsidRPr="0034095C">
        <w:rPr>
          <w:b/>
          <w:spacing w:val="-1"/>
        </w:rPr>
        <w:t>r</w:t>
      </w:r>
      <w:r w:rsidRPr="0034095C">
        <w:rPr>
          <w:b/>
        </w:rPr>
        <w:t>má</w:t>
      </w:r>
      <w:r w:rsidRPr="0034095C">
        <w:rPr>
          <w:b/>
          <w:spacing w:val="-1"/>
        </w:rPr>
        <w:t>t</w:t>
      </w:r>
      <w:r w:rsidRPr="0034095C">
        <w:rPr>
          <w:b/>
          <w:spacing w:val="1"/>
        </w:rPr>
        <w:t>i</w:t>
      </w:r>
      <w:r w:rsidRPr="0034095C">
        <w:rPr>
          <w:b/>
        </w:rPr>
        <w:t>ca</w:t>
      </w:r>
    </w:p>
    <w:p w14:paraId="2BB51187" w14:textId="77777777" w:rsidR="000E45BD" w:rsidRPr="0034095C" w:rsidRDefault="000E45BD" w:rsidP="0034095C">
      <w:pPr>
        <w:pStyle w:val="Ttulo"/>
        <w:jc w:val="center"/>
        <w:rPr>
          <w:b/>
          <w:sz w:val="18"/>
          <w:szCs w:val="19"/>
        </w:rPr>
      </w:pPr>
    </w:p>
    <w:p w14:paraId="5C6E39B7" w14:textId="6ACE0B3D" w:rsidR="000E45BD" w:rsidRPr="0034095C" w:rsidRDefault="00B401E3" w:rsidP="0034095C">
      <w:pPr>
        <w:pStyle w:val="Ttulo"/>
        <w:jc w:val="center"/>
        <w:rPr>
          <w:b/>
        </w:rPr>
      </w:pPr>
      <w:r>
        <w:rPr>
          <w:b/>
        </w:rPr>
        <w:t>Arquitectura del Software</w:t>
      </w:r>
      <w:r w:rsidR="006F044C" w:rsidRPr="0034095C">
        <w:rPr>
          <w:b/>
        </w:rPr>
        <w:t>, Cur</w:t>
      </w:r>
      <w:r w:rsidR="006F044C" w:rsidRPr="0034095C">
        <w:rPr>
          <w:b/>
          <w:spacing w:val="-1"/>
        </w:rPr>
        <w:t>s</w:t>
      </w:r>
      <w:r w:rsidR="006F044C" w:rsidRPr="0034095C">
        <w:rPr>
          <w:b/>
        </w:rPr>
        <w:t>o 20</w:t>
      </w:r>
      <w:r w:rsidR="00BE093A">
        <w:rPr>
          <w:b/>
        </w:rPr>
        <w:t>20</w:t>
      </w:r>
      <w:r w:rsidR="006F044C" w:rsidRPr="0034095C">
        <w:rPr>
          <w:b/>
        </w:rPr>
        <w:t>-</w:t>
      </w:r>
      <w:r w:rsidR="008A3764">
        <w:rPr>
          <w:b/>
        </w:rPr>
        <w:t>2</w:t>
      </w:r>
      <w:r w:rsidR="00BE093A">
        <w:rPr>
          <w:b/>
        </w:rPr>
        <w:t>1</w:t>
      </w:r>
    </w:p>
    <w:p w14:paraId="0BA8FAE0" w14:textId="77777777" w:rsidR="0088239F" w:rsidRDefault="0088239F" w:rsidP="0034095C">
      <w:pPr>
        <w:pStyle w:val="Ttulo"/>
      </w:pPr>
    </w:p>
    <w:p w14:paraId="6CAD0B3C" w14:textId="77777777" w:rsidR="0088239F" w:rsidRDefault="00962384" w:rsidP="0034095C">
      <w:pPr>
        <w:pStyle w:val="Ttulo"/>
      </w:pPr>
      <w:r>
        <w:rPr>
          <w:noProof/>
        </w:rPr>
        <mc:AlternateContent>
          <mc:Choice Requires="wpg">
            <w:drawing>
              <wp:anchor distT="0" distB="0" distL="114300" distR="114300" simplePos="0" relativeHeight="251657215" behindDoc="1" locked="0" layoutInCell="1" allowOverlap="1" wp14:anchorId="2499501C" wp14:editId="28A30948">
                <wp:simplePos x="0" y="0"/>
                <wp:positionH relativeFrom="page">
                  <wp:posOffset>-66502</wp:posOffset>
                </wp:positionH>
                <wp:positionV relativeFrom="page">
                  <wp:posOffset>3724102</wp:posOffset>
                </wp:positionV>
                <wp:extent cx="1393372" cy="6710719"/>
                <wp:effectExtent l="0" t="0" r="3810" b="0"/>
                <wp:wrapNone/>
                <wp:docPr id="3132" name="Group 3132"/>
                <wp:cNvGraphicFramePr/>
                <a:graphic xmlns:a="http://schemas.openxmlformats.org/drawingml/2006/main">
                  <a:graphicData uri="http://schemas.microsoft.com/office/word/2010/wordprocessingGroup">
                    <wpg:wgp>
                      <wpg:cNvGrpSpPr/>
                      <wpg:grpSpPr>
                        <a:xfrm>
                          <a:off x="0" y="0"/>
                          <a:ext cx="1393372" cy="6710719"/>
                          <a:chOff x="0" y="0"/>
                          <a:chExt cx="2743200" cy="7663100"/>
                        </a:xfrm>
                      </wpg:grpSpPr>
                      <wps:wsp>
                        <wps:cNvPr id="15" name="Rectangle 15"/>
                        <wps:cNvSpPr/>
                        <wps:spPr>
                          <a:xfrm>
                            <a:off x="1072388" y="739833"/>
                            <a:ext cx="50673" cy="202692"/>
                          </a:xfrm>
                          <a:prstGeom prst="rect">
                            <a:avLst/>
                          </a:prstGeom>
                          <a:ln>
                            <a:noFill/>
                          </a:ln>
                        </wps:spPr>
                        <wps:txbx>
                          <w:txbxContent>
                            <w:p w14:paraId="06F283D1" w14:textId="77777777" w:rsidR="00962384" w:rsidRDefault="00962384" w:rsidP="00962384">
                              <w:r>
                                <w:rPr>
                                  <w:rFonts w:ascii="Times New Roman" w:eastAsia="Times New Roman" w:hAnsi="Times New Roman"/>
                                </w:rPr>
                                <w:t xml:space="preserve"> </w:t>
                              </w:r>
                            </w:p>
                          </w:txbxContent>
                        </wps:txbx>
                        <wps:bodyPr horzOverflow="overflow" vert="horz" lIns="0" tIns="0" rIns="0" bIns="0" rtlCol="0">
                          <a:noAutofit/>
                        </wps:bodyPr>
                      </wps:wsp>
                      <wps:wsp>
                        <wps:cNvPr id="16" name="Rectangle 16"/>
                        <wps:cNvSpPr/>
                        <wps:spPr>
                          <a:xfrm>
                            <a:off x="1072388" y="967160"/>
                            <a:ext cx="118575" cy="527332"/>
                          </a:xfrm>
                          <a:prstGeom prst="rect">
                            <a:avLst/>
                          </a:prstGeom>
                          <a:ln>
                            <a:noFill/>
                          </a:ln>
                        </wps:spPr>
                        <wps:txbx>
                          <w:txbxContent>
                            <w:p w14:paraId="3E3755C1"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17" name="Rectangle 17"/>
                        <wps:cNvSpPr/>
                        <wps:spPr>
                          <a:xfrm>
                            <a:off x="1072388" y="1421936"/>
                            <a:ext cx="93238" cy="414655"/>
                          </a:xfrm>
                          <a:prstGeom prst="rect">
                            <a:avLst/>
                          </a:prstGeom>
                          <a:ln>
                            <a:noFill/>
                          </a:ln>
                        </wps:spPr>
                        <wps:txbx>
                          <w:txbxContent>
                            <w:p w14:paraId="4BDFC407" w14:textId="77777777" w:rsidR="00962384" w:rsidRDefault="00962384" w:rsidP="00962384">
                              <w:r>
                                <w:rPr>
                                  <w:rFonts w:ascii="Algerian" w:eastAsia="Algerian" w:hAnsi="Algerian" w:cs="Algerian"/>
                                  <w:sz w:val="44"/>
                                </w:rPr>
                                <w:t xml:space="preserve"> </w:t>
                              </w:r>
                            </w:p>
                          </w:txbxContent>
                        </wps:txbx>
                        <wps:bodyPr horzOverflow="overflow" vert="horz" lIns="0" tIns="0" rIns="0" bIns="0" rtlCol="0">
                          <a:noAutofit/>
                        </wps:bodyPr>
                      </wps:wsp>
                      <wps:wsp>
                        <wps:cNvPr id="26" name="Rectangle 26"/>
                        <wps:cNvSpPr/>
                        <wps:spPr>
                          <a:xfrm>
                            <a:off x="1072388" y="3146480"/>
                            <a:ext cx="118575" cy="527333"/>
                          </a:xfrm>
                          <a:prstGeom prst="rect">
                            <a:avLst/>
                          </a:prstGeom>
                          <a:ln>
                            <a:noFill/>
                          </a:ln>
                        </wps:spPr>
                        <wps:txbx>
                          <w:txbxContent>
                            <w:p w14:paraId="0074C181"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27" name="Rectangle 27"/>
                        <wps:cNvSpPr/>
                        <wps:spPr>
                          <a:xfrm>
                            <a:off x="1072388" y="3615872"/>
                            <a:ext cx="118575" cy="527332"/>
                          </a:xfrm>
                          <a:prstGeom prst="rect">
                            <a:avLst/>
                          </a:prstGeom>
                          <a:ln>
                            <a:noFill/>
                          </a:ln>
                        </wps:spPr>
                        <wps:txbx>
                          <w:txbxContent>
                            <w:p w14:paraId="42F5D936"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28" name="Rectangle 28"/>
                        <wps:cNvSpPr/>
                        <wps:spPr>
                          <a:xfrm>
                            <a:off x="1072388" y="4085264"/>
                            <a:ext cx="118575" cy="527335"/>
                          </a:xfrm>
                          <a:prstGeom prst="rect">
                            <a:avLst/>
                          </a:prstGeom>
                          <a:ln>
                            <a:noFill/>
                          </a:ln>
                        </wps:spPr>
                        <wps:txbx>
                          <w:txbxContent>
                            <w:p w14:paraId="08E8D636"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29" name="Rectangle 29"/>
                        <wps:cNvSpPr/>
                        <wps:spPr>
                          <a:xfrm>
                            <a:off x="1072388" y="4554656"/>
                            <a:ext cx="118575" cy="527335"/>
                          </a:xfrm>
                          <a:prstGeom prst="rect">
                            <a:avLst/>
                          </a:prstGeom>
                          <a:ln>
                            <a:noFill/>
                          </a:ln>
                        </wps:spPr>
                        <wps:txbx>
                          <w:txbxContent>
                            <w:p w14:paraId="18EF93FA"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30" name="Rectangle 30"/>
                        <wps:cNvSpPr/>
                        <wps:spPr>
                          <a:xfrm>
                            <a:off x="1072388" y="5024048"/>
                            <a:ext cx="118575" cy="527333"/>
                          </a:xfrm>
                          <a:prstGeom prst="rect">
                            <a:avLst/>
                          </a:prstGeom>
                          <a:ln>
                            <a:noFill/>
                          </a:ln>
                        </wps:spPr>
                        <wps:txbx>
                          <w:txbxContent>
                            <w:p w14:paraId="106B140F"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wps:wsp>
                        <wps:cNvPr id="31" name="Rectangle 31"/>
                        <wps:cNvSpPr/>
                        <wps:spPr>
                          <a:xfrm>
                            <a:off x="1072388" y="5493440"/>
                            <a:ext cx="118575" cy="527333"/>
                          </a:xfrm>
                          <a:prstGeom prst="rect">
                            <a:avLst/>
                          </a:prstGeom>
                          <a:ln>
                            <a:noFill/>
                          </a:ln>
                        </wps:spPr>
                        <wps:txbx>
                          <w:txbxContent>
                            <w:p w14:paraId="065DE865" w14:textId="77777777" w:rsidR="00962384" w:rsidRDefault="00962384" w:rsidP="00962384">
                              <w:r>
                                <w:rPr>
                                  <w:rFonts w:ascii="Algerian" w:eastAsia="Algerian" w:hAnsi="Algerian" w:cs="Algerian"/>
                                  <w:sz w:val="56"/>
                                </w:rPr>
                                <w:t xml:space="preserve"> </w:t>
                              </w:r>
                            </w:p>
                          </w:txbxContent>
                        </wps:txbx>
                        <wps:bodyPr horzOverflow="overflow" vert="horz" lIns="0" tIns="0" rIns="0" bIns="0" rtlCol="0">
                          <a:noAutofit/>
                        </wps:bodyPr>
                      </wps:wsp>
                      <pic:pic xmlns:pic="http://schemas.openxmlformats.org/drawingml/2006/picture">
                        <pic:nvPicPr>
                          <pic:cNvPr id="3885" name="Picture 3885"/>
                          <pic:cNvPicPr/>
                        </pic:nvPicPr>
                        <pic:blipFill>
                          <a:blip r:embed="rId9"/>
                          <a:stretch>
                            <a:fillRect/>
                          </a:stretch>
                        </pic:blipFill>
                        <pic:spPr>
                          <a:xfrm>
                            <a:off x="-3437" y="-4267"/>
                            <a:ext cx="2746248" cy="764133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499501C" id="Group 3132" o:spid="_x0000_s1026" style="position:absolute;left:0;text-align:left;margin-left:-5.25pt;margin-top:293.25pt;width:109.7pt;height:528.4pt;z-index:-251659265;mso-position-horizontal-relative:page;mso-position-vertical-relative:page;mso-width-relative:margin;mso-height-relative:margin" coordsize="27432,766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">
                <v:rect id="Rectangle 15" o:spid="_x0000_s1027" style="position:absolute;left:10723;top:7398;width:50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06F283D1" w14:textId="77777777" w:rsidR="00962384" w:rsidRDefault="00962384" w:rsidP="00962384">
                        <w:r>
                          <w:rPr>
                            <w:rFonts w:ascii="Times New Roman" w:eastAsia="Times New Roman" w:hAnsi="Times New Roman"/>
                          </w:rPr>
                          <w:t xml:space="preserve"> </w:t>
                        </w:r>
                      </w:p>
                    </w:txbxContent>
                  </v:textbox>
                </v:rect>
                <v:rect id="Rectangle 16" o:spid="_x0000_s1028" style="position:absolute;left:10723;top:9671;width:1186;height:5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3E3755C1" w14:textId="77777777" w:rsidR="00962384" w:rsidRDefault="00962384" w:rsidP="00962384">
                        <w:r>
                          <w:rPr>
                            <w:rFonts w:ascii="Algerian" w:eastAsia="Algerian" w:hAnsi="Algerian" w:cs="Algerian"/>
                            <w:sz w:val="56"/>
                          </w:rPr>
                          <w:t xml:space="preserve"> </w:t>
                        </w:r>
                      </w:p>
                    </w:txbxContent>
                  </v:textbox>
                </v:rect>
                <v:rect id="Rectangle 17" o:spid="_x0000_s1029" style="position:absolute;left:10723;top:14219;width:933;height:4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4BDFC407" w14:textId="77777777" w:rsidR="00962384" w:rsidRDefault="00962384" w:rsidP="00962384">
                        <w:r>
                          <w:rPr>
                            <w:rFonts w:ascii="Algerian" w:eastAsia="Algerian" w:hAnsi="Algerian" w:cs="Algerian"/>
                            <w:sz w:val="44"/>
                          </w:rPr>
                          <w:t xml:space="preserve"> </w:t>
                        </w:r>
                      </w:p>
                    </w:txbxContent>
                  </v:textbox>
                </v:rect>
                <v:rect id="Rectangle 26" o:spid="_x0000_s1030" style="position:absolute;left:10723;top:31464;width:1186;height:5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0074C181" w14:textId="77777777" w:rsidR="00962384" w:rsidRDefault="00962384" w:rsidP="00962384">
                        <w:r>
                          <w:rPr>
                            <w:rFonts w:ascii="Algerian" w:eastAsia="Algerian" w:hAnsi="Algerian" w:cs="Algerian"/>
                            <w:sz w:val="56"/>
                          </w:rPr>
                          <w:t xml:space="preserve"> </w:t>
                        </w:r>
                      </w:p>
                    </w:txbxContent>
                  </v:textbox>
                </v:rect>
                <v:rect id="Rectangle 27" o:spid="_x0000_s1031" style="position:absolute;left:10723;top:36158;width:1186;height:5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42F5D936" w14:textId="77777777" w:rsidR="00962384" w:rsidRDefault="00962384" w:rsidP="00962384">
                        <w:r>
                          <w:rPr>
                            <w:rFonts w:ascii="Algerian" w:eastAsia="Algerian" w:hAnsi="Algerian" w:cs="Algerian"/>
                            <w:sz w:val="56"/>
                          </w:rPr>
                          <w:t xml:space="preserve"> </w:t>
                        </w:r>
                      </w:p>
                    </w:txbxContent>
                  </v:textbox>
                </v:rect>
                <v:rect id="Rectangle 28" o:spid="_x0000_s1032" style="position:absolute;left:10723;top:40852;width:1186;height:5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8E8D636" w14:textId="77777777" w:rsidR="00962384" w:rsidRDefault="00962384" w:rsidP="00962384">
                        <w:r>
                          <w:rPr>
                            <w:rFonts w:ascii="Algerian" w:eastAsia="Algerian" w:hAnsi="Algerian" w:cs="Algerian"/>
                            <w:sz w:val="56"/>
                          </w:rPr>
                          <w:t xml:space="preserve"> </w:t>
                        </w:r>
                      </w:p>
                    </w:txbxContent>
                  </v:textbox>
                </v:rect>
                <v:rect id="Rectangle 29" o:spid="_x0000_s1033" style="position:absolute;left:10723;top:45546;width:1186;height:5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18EF93FA" w14:textId="77777777" w:rsidR="00962384" w:rsidRDefault="00962384" w:rsidP="00962384">
                        <w:r>
                          <w:rPr>
                            <w:rFonts w:ascii="Algerian" w:eastAsia="Algerian" w:hAnsi="Algerian" w:cs="Algerian"/>
                            <w:sz w:val="56"/>
                          </w:rPr>
                          <w:t xml:space="preserve"> </w:t>
                        </w:r>
                      </w:p>
                    </w:txbxContent>
                  </v:textbox>
                </v:rect>
                <v:rect id="Rectangle 30" o:spid="_x0000_s1034" style="position:absolute;left:10723;top:50240;width:1186;height:5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106B140F" w14:textId="77777777" w:rsidR="00962384" w:rsidRDefault="00962384" w:rsidP="00962384">
                        <w:r>
                          <w:rPr>
                            <w:rFonts w:ascii="Algerian" w:eastAsia="Algerian" w:hAnsi="Algerian" w:cs="Algerian"/>
                            <w:sz w:val="56"/>
                          </w:rPr>
                          <w:t xml:space="preserve"> </w:t>
                        </w:r>
                      </w:p>
                    </w:txbxContent>
                  </v:textbox>
                </v:rect>
                <v:rect id="Rectangle 31" o:spid="_x0000_s1035" style="position:absolute;left:10723;top:54934;width:1186;height:52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065DE865" w14:textId="77777777" w:rsidR="00962384" w:rsidRDefault="00962384" w:rsidP="00962384">
                        <w:r>
                          <w:rPr>
                            <w:rFonts w:ascii="Algerian" w:eastAsia="Algerian" w:hAnsi="Algerian" w:cs="Algerian"/>
                            <w:sz w:val="5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5" o:spid="_x0000_s1036" type="#_x0000_t75" style="position:absolute;left:-34;top:-42;width:27462;height:764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">
                  <v:imagedata r:id="rId10" o:title=""/>
                </v:shape>
                <w10:wrap anchorx="page" anchory="page"/>
              </v:group>
            </w:pict>
          </mc:Fallback>
        </mc:AlternateContent>
      </w:r>
    </w:p>
    <w:p w14:paraId="4594EEEA" w14:textId="77777777" w:rsidR="0034095C" w:rsidRPr="0034095C" w:rsidRDefault="0034095C" w:rsidP="0034095C"/>
    <w:p w14:paraId="7D9E530E" w14:textId="77777777" w:rsidR="000E45BD" w:rsidRPr="000F09EE" w:rsidRDefault="000E45BD" w:rsidP="0034095C">
      <w:pPr>
        <w:pStyle w:val="Ttulo"/>
        <w:rPr>
          <w:sz w:val="18"/>
          <w:szCs w:val="19"/>
        </w:rPr>
      </w:pPr>
    </w:p>
    <w:p w14:paraId="3DE54E4D" w14:textId="56F78D9B" w:rsidR="000E45BD" w:rsidRPr="0034095C" w:rsidRDefault="008A3764" w:rsidP="00B83BBA">
      <w:pPr>
        <w:pStyle w:val="Ttulo"/>
        <w:jc w:val="center"/>
        <w:rPr>
          <w:b/>
          <w:sz w:val="40"/>
          <w:u w:val="thick" w:color="000000"/>
        </w:rPr>
      </w:pPr>
      <w:r>
        <w:rPr>
          <w:b/>
          <w:sz w:val="40"/>
          <w:u w:val="thick" w:color="000000"/>
        </w:rPr>
        <w:t xml:space="preserve">Informe </w:t>
      </w:r>
      <w:r w:rsidR="00BE093A">
        <w:rPr>
          <w:b/>
          <w:sz w:val="40"/>
          <w:u w:val="thick" w:color="000000"/>
        </w:rPr>
        <w:t xml:space="preserve">práctica </w:t>
      </w:r>
      <w:r w:rsidR="004C7179">
        <w:rPr>
          <w:b/>
          <w:sz w:val="40"/>
          <w:u w:val="thick" w:color="000000"/>
        </w:rPr>
        <w:t>2</w:t>
      </w:r>
    </w:p>
    <w:p w14:paraId="20F9B086" w14:textId="77777777" w:rsidR="000F09EE" w:rsidRPr="000F09EE" w:rsidRDefault="000F09EE" w:rsidP="0034095C">
      <w:pPr>
        <w:pStyle w:val="Ttulo"/>
        <w:rPr>
          <w:u w:val="thick" w:color="000000"/>
        </w:rPr>
      </w:pPr>
    </w:p>
    <w:p w14:paraId="25F5C246" w14:textId="77777777" w:rsidR="000F09EE" w:rsidRDefault="000F09EE" w:rsidP="0034095C">
      <w:pPr>
        <w:pStyle w:val="Ttulo"/>
        <w:rPr>
          <w:u w:val="thick" w:color="000000"/>
        </w:rPr>
      </w:pPr>
    </w:p>
    <w:p w14:paraId="602AB6BE" w14:textId="77777777" w:rsidR="000F09EE" w:rsidRDefault="000F09EE" w:rsidP="0034095C">
      <w:pPr>
        <w:pStyle w:val="Ttulo"/>
      </w:pPr>
    </w:p>
    <w:p w14:paraId="61B18385" w14:textId="77777777" w:rsidR="000F09EE" w:rsidRPr="00CE2F21" w:rsidRDefault="000F09EE" w:rsidP="0034095C">
      <w:pPr>
        <w:pStyle w:val="Ttulo"/>
      </w:pPr>
    </w:p>
    <w:p w14:paraId="720F5FC1" w14:textId="77777777" w:rsidR="000E45BD" w:rsidRPr="00BF471F" w:rsidRDefault="000E45BD" w:rsidP="0034095C">
      <w:pPr>
        <w:pStyle w:val="Ttulo"/>
        <w:rPr>
          <w:sz w:val="20"/>
          <w:szCs w:val="20"/>
        </w:rPr>
      </w:pPr>
    </w:p>
    <w:p w14:paraId="7C7D19D3" w14:textId="2C5FE48D" w:rsidR="00B401E3" w:rsidRPr="00B401E3" w:rsidRDefault="00F85174" w:rsidP="00B401E3">
      <w:pPr>
        <w:pStyle w:val="Ttulo"/>
        <w:jc w:val="center"/>
      </w:pPr>
      <w:r>
        <w:rPr>
          <w:b/>
          <w:sz w:val="52"/>
        </w:rPr>
        <w:t>EJB</w:t>
      </w:r>
    </w:p>
    <w:p w14:paraId="76321A8D" w14:textId="77777777" w:rsidR="000F09EE" w:rsidRDefault="000F09EE" w:rsidP="0034095C">
      <w:pPr>
        <w:pStyle w:val="Ttulo"/>
      </w:pPr>
    </w:p>
    <w:p w14:paraId="7B3198BE" w14:textId="77777777" w:rsidR="000F09EE" w:rsidRDefault="000F09EE" w:rsidP="0034095C">
      <w:pPr>
        <w:pStyle w:val="Ttulo"/>
      </w:pPr>
    </w:p>
    <w:p w14:paraId="38BDA53D" w14:textId="77777777" w:rsidR="000F09EE" w:rsidRDefault="000F09EE" w:rsidP="0034095C">
      <w:pPr>
        <w:pStyle w:val="Ttulo"/>
      </w:pPr>
    </w:p>
    <w:p w14:paraId="5E78E482" w14:textId="77777777" w:rsidR="000F09EE" w:rsidRDefault="000F09EE" w:rsidP="0034095C">
      <w:pPr>
        <w:pStyle w:val="Ttulo"/>
      </w:pPr>
    </w:p>
    <w:p w14:paraId="5EE336C7" w14:textId="77777777" w:rsidR="00140392" w:rsidRDefault="00140392" w:rsidP="00140392"/>
    <w:p w14:paraId="4DB94B2E" w14:textId="77777777" w:rsidR="00140392" w:rsidRDefault="00140392" w:rsidP="00140392"/>
    <w:p w14:paraId="58860A36" w14:textId="77777777" w:rsidR="00140392" w:rsidRDefault="00140392"/>
    <w:p w14:paraId="2942A60A" w14:textId="77777777" w:rsidR="00962384" w:rsidRDefault="00962384" w:rsidP="00E0187B">
      <w:pPr>
        <w:pStyle w:val="Ttulo"/>
        <w:rPr>
          <w:rFonts w:eastAsiaTheme="minorEastAsia" w:cstheme="minorBidi"/>
          <w:b/>
          <w:bCs/>
          <w:sz w:val="28"/>
          <w:szCs w:val="28"/>
        </w:rPr>
      </w:pPr>
    </w:p>
    <w:p w14:paraId="0DB40E48" w14:textId="77777777" w:rsidR="00B401E3" w:rsidRDefault="00B401E3" w:rsidP="00962384"/>
    <w:p w14:paraId="25F6479A" w14:textId="13646645" w:rsidR="00962384" w:rsidRPr="00962384" w:rsidRDefault="00B83BBA" w:rsidP="00962384">
      <w:r>
        <w:rPr>
          <w:noProof/>
        </w:rPr>
        <mc:AlternateContent>
          <mc:Choice Requires="wps">
            <w:drawing>
              <wp:anchor distT="0" distB="0" distL="114300" distR="114300" simplePos="0" relativeHeight="251659264" behindDoc="0" locked="0" layoutInCell="1" allowOverlap="1" wp14:anchorId="11A7D119" wp14:editId="6E0D5990">
                <wp:simplePos x="0" y="0"/>
                <wp:positionH relativeFrom="column">
                  <wp:posOffset>909320</wp:posOffset>
                </wp:positionH>
                <wp:positionV relativeFrom="paragraph">
                  <wp:posOffset>198754</wp:posOffset>
                </wp:positionV>
                <wp:extent cx="5635625" cy="568729"/>
                <wp:effectExtent l="0" t="0" r="3175" b="3175"/>
                <wp:wrapNone/>
                <wp:docPr id="1" name="Cuadro de texto 1"/>
                <wp:cNvGraphicFramePr/>
                <a:graphic xmlns:a="http://schemas.openxmlformats.org/drawingml/2006/main">
                  <a:graphicData uri="http://schemas.microsoft.com/office/word/2010/wordprocessingShape">
                    <wps:wsp>
                      <wps:cNvSpPr txBox="1"/>
                      <wps:spPr>
                        <a:xfrm>
                          <a:off x="0" y="0"/>
                          <a:ext cx="5635625" cy="568729"/>
                        </a:xfrm>
                        <a:prstGeom prst="rect">
                          <a:avLst/>
                        </a:prstGeom>
                        <a:solidFill>
                          <a:schemeClr val="lt1"/>
                        </a:solidFill>
                        <a:ln w="6350">
                          <a:noFill/>
                        </a:ln>
                      </wps:spPr>
                      <wps:txbx>
                        <w:txbxContent>
                          <w:p w14:paraId="3C8DE294" w14:textId="77777777" w:rsidR="00B401E3" w:rsidRDefault="00B401E3" w:rsidP="00962384">
                            <w:pPr>
                              <w:pStyle w:val="Ttulo"/>
                              <w:rPr>
                                <w:rFonts w:eastAsiaTheme="minorEastAsia" w:cstheme="minorBidi"/>
                                <w:b/>
                                <w:bCs/>
                                <w:sz w:val="28"/>
                                <w:szCs w:val="28"/>
                              </w:rPr>
                            </w:pPr>
                          </w:p>
                          <w:p w14:paraId="7F50C7CF" w14:textId="4571DF3C" w:rsidR="00962384" w:rsidRPr="00962384" w:rsidRDefault="00962384" w:rsidP="00962384">
                            <w:pPr>
                              <w:pStyle w:val="Ttulo"/>
                              <w:rPr>
                                <w:rFonts w:eastAsiaTheme="minorEastAsia" w:cstheme="minorBidi"/>
                                <w:b/>
                                <w:bCs/>
                                <w:sz w:val="28"/>
                                <w:szCs w:val="28"/>
                              </w:rPr>
                            </w:pPr>
                            <w:r w:rsidRPr="43DA8528">
                              <w:rPr>
                                <w:b/>
                                <w:bCs/>
                                <w:sz w:val="28"/>
                                <w:szCs w:val="28"/>
                              </w:rPr>
                              <w:t>Marín Reyes</w:t>
                            </w:r>
                            <w:r>
                              <w:rPr>
                                <w:b/>
                                <w:bCs/>
                                <w:sz w:val="28"/>
                                <w:szCs w:val="28"/>
                              </w:rPr>
                              <w:t>, Ignacio José</w:t>
                            </w:r>
                            <w:r w:rsidRPr="43DA8528">
                              <w:rPr>
                                <w:b/>
                                <w:bCs/>
                                <w:sz w:val="28"/>
                                <w:szCs w:val="28"/>
                              </w:rPr>
                              <w:t xml:space="preserve">      </w:t>
                            </w:r>
                            <w:r>
                              <w:tab/>
                              <w:t xml:space="preserve">       </w:t>
                            </w:r>
                            <w:r w:rsidRPr="43DA8528">
                              <w:rPr>
                                <w:b/>
                                <w:bCs/>
                                <w:sz w:val="28"/>
                                <w:szCs w:val="28"/>
                              </w:rPr>
                              <w:t>54123926G</w:t>
                            </w:r>
                            <w:r>
                              <w:tab/>
                            </w:r>
                            <w:r>
                              <w:tab/>
                            </w:r>
                            <w:r>
                              <w:tab/>
                            </w:r>
                            <w:r w:rsidRPr="43DA8528">
                              <w:rPr>
                                <w:b/>
                                <w:bCs/>
                                <w:sz w:val="28"/>
                                <w:szCs w:val="28"/>
                              </w:rPr>
                              <w:t xml:space="preserve">Grupo </w:t>
                            </w:r>
                            <w:r>
                              <w:rPr>
                                <w:b/>
                                <w:bCs/>
                                <w:sz w:val="28"/>
                                <w:szCs w:val="28"/>
                              </w:rPr>
                              <w:t>18</w:t>
                            </w:r>
                            <w:r w:rsidRPr="43DA8528">
                              <w:rPr>
                                <w:b/>
                                <w:bCs/>
                                <w:sz w:val="28"/>
                                <w:szCs w:val="28"/>
                              </w:rPr>
                              <w:t>/4</w:t>
                            </w:r>
                            <w:r>
                              <w:rPr>
                                <w:b/>
                                <w:bCs/>
                                <w:sz w:val="28"/>
                                <w:szCs w:val="28"/>
                              </w:rPr>
                              <w:t>2</w:t>
                            </w:r>
                          </w:p>
                          <w:p w14:paraId="590E5D70" w14:textId="77777777" w:rsidR="00962384" w:rsidRDefault="00962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A7D119" id="_x0000_t202" coordsize="21600,21600" o:spt="202" path="m,l,21600r21600,l21600,xe">
                <v:stroke joinstyle="miter"/>
                <v:path gradientshapeok="t" o:connecttype="rect"/>
              </v:shapetype>
              <v:shape id="Cuadro de texto 1" o:spid="_x0000_s1037" type="#_x0000_t202" style="position:absolute;left:0;text-align:left;margin-left:71.6pt;margin-top:15.65pt;width:443.7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" fillcolor="white [3201]" stroked="f" strokeweight=".5pt">
                <v:textbox>
                  <w:txbxContent>
                    <w:p w14:paraId="3C8DE294" w14:textId="77777777" w:rsidR="00B401E3" w:rsidRDefault="00B401E3" w:rsidP="00962384">
                      <w:pPr>
                        <w:pStyle w:val="Ttulo"/>
                        <w:rPr>
                          <w:rFonts w:eastAsiaTheme="minorEastAsia" w:cstheme="minorBidi"/>
                          <w:b/>
                          <w:bCs/>
                          <w:sz w:val="28"/>
                          <w:szCs w:val="28"/>
                        </w:rPr>
                      </w:pPr>
                    </w:p>
                    <w:p w14:paraId="7F50C7CF" w14:textId="4571DF3C" w:rsidR="00962384" w:rsidRPr="00962384" w:rsidRDefault="00962384" w:rsidP="00962384">
                      <w:pPr>
                        <w:pStyle w:val="Ttulo"/>
                        <w:rPr>
                          <w:rFonts w:eastAsiaTheme="minorEastAsia" w:cstheme="minorBidi"/>
                          <w:b/>
                          <w:bCs/>
                          <w:sz w:val="28"/>
                          <w:szCs w:val="28"/>
                        </w:rPr>
                      </w:pPr>
                      <w:r w:rsidRPr="43DA8528">
                        <w:rPr>
                          <w:b/>
                          <w:bCs/>
                          <w:sz w:val="28"/>
                          <w:szCs w:val="28"/>
                        </w:rPr>
                        <w:t>Marín Reyes</w:t>
                      </w:r>
                      <w:r>
                        <w:rPr>
                          <w:b/>
                          <w:bCs/>
                          <w:sz w:val="28"/>
                          <w:szCs w:val="28"/>
                        </w:rPr>
                        <w:t>, Ignacio José</w:t>
                      </w:r>
                      <w:r w:rsidRPr="43DA8528">
                        <w:rPr>
                          <w:b/>
                          <w:bCs/>
                          <w:sz w:val="28"/>
                          <w:szCs w:val="28"/>
                        </w:rPr>
                        <w:t xml:space="preserve">      </w:t>
                      </w:r>
                      <w:r>
                        <w:tab/>
                        <w:t xml:space="preserve">       </w:t>
                      </w:r>
                      <w:r w:rsidRPr="43DA8528">
                        <w:rPr>
                          <w:b/>
                          <w:bCs/>
                          <w:sz w:val="28"/>
                          <w:szCs w:val="28"/>
                        </w:rPr>
                        <w:t>54123926G</w:t>
                      </w:r>
                      <w:r>
                        <w:tab/>
                      </w:r>
                      <w:r>
                        <w:tab/>
                      </w:r>
                      <w:r>
                        <w:tab/>
                      </w:r>
                      <w:r w:rsidRPr="43DA8528">
                        <w:rPr>
                          <w:b/>
                          <w:bCs/>
                          <w:sz w:val="28"/>
                          <w:szCs w:val="28"/>
                        </w:rPr>
                        <w:t xml:space="preserve">Grupo </w:t>
                      </w:r>
                      <w:r>
                        <w:rPr>
                          <w:b/>
                          <w:bCs/>
                          <w:sz w:val="28"/>
                          <w:szCs w:val="28"/>
                        </w:rPr>
                        <w:t>18</w:t>
                      </w:r>
                      <w:r w:rsidRPr="43DA8528">
                        <w:rPr>
                          <w:b/>
                          <w:bCs/>
                          <w:sz w:val="28"/>
                          <w:szCs w:val="28"/>
                        </w:rPr>
                        <w:t>/4</w:t>
                      </w:r>
                      <w:r>
                        <w:rPr>
                          <w:b/>
                          <w:bCs/>
                          <w:sz w:val="28"/>
                          <w:szCs w:val="28"/>
                        </w:rPr>
                        <w:t>2</w:t>
                      </w:r>
                    </w:p>
                    <w:p w14:paraId="590E5D70" w14:textId="77777777" w:rsidR="00962384" w:rsidRDefault="00962384"/>
                  </w:txbxContent>
                </v:textbox>
              </v:shape>
            </w:pict>
          </mc:Fallback>
        </mc:AlternateContent>
      </w:r>
    </w:p>
    <w:p w14:paraId="74259F02" w14:textId="77777777" w:rsidR="005F4ACA" w:rsidRPr="005F4ACA" w:rsidRDefault="005F4ACA" w:rsidP="005F4ACA">
      <w:pPr>
        <w:rPr>
          <w:b/>
          <w:bCs/>
          <w:color w:val="1F497D" w:themeColor="text2"/>
          <w:sz w:val="28"/>
          <w:szCs w:val="28"/>
        </w:rPr>
      </w:pPr>
      <w:r w:rsidRPr="005F4ACA">
        <w:rPr>
          <w:b/>
          <w:bCs/>
          <w:color w:val="1F497D" w:themeColor="text2"/>
          <w:sz w:val="28"/>
          <w:szCs w:val="28"/>
        </w:rPr>
        <w:t>Índice</w:t>
      </w:r>
    </w:p>
    <w:sdt>
      <w:sdtPr>
        <w:rPr>
          <w:rFonts w:ascii="Arial" w:eastAsiaTheme="minorHAnsi" w:hAnsi="Arial" w:cs="Times New Roman"/>
          <w:spacing w:val="0"/>
          <w:kern w:val="0"/>
          <w:sz w:val="24"/>
          <w:szCs w:val="24"/>
        </w:rPr>
        <w:id w:val="1077711627"/>
        <w:docPartObj>
          <w:docPartGallery w:val="Table of Contents"/>
          <w:docPartUnique/>
        </w:docPartObj>
      </w:sdtPr>
      <w:sdtEndPr>
        <w:rPr>
          <w:noProof/>
        </w:rPr>
      </w:sdtEndPr>
      <w:sdtContent>
        <w:p w14:paraId="6251F52D" w14:textId="77777777" w:rsidR="005F4ACA" w:rsidRPr="005F4ACA" w:rsidRDefault="005F4ACA" w:rsidP="005F4ACA">
          <w:pPr>
            <w:pStyle w:val="Ttulo"/>
            <w:rPr>
              <w:rFonts w:ascii="Arial" w:eastAsiaTheme="minorHAnsi" w:hAnsi="Arial" w:cs="Times New Roman"/>
              <w:spacing w:val="0"/>
              <w:kern w:val="0"/>
              <w:sz w:val="24"/>
              <w:szCs w:val="24"/>
            </w:rPr>
          </w:pPr>
        </w:p>
        <w:p w14:paraId="57A5BC27" w14:textId="7D915A12" w:rsidR="00657083" w:rsidRDefault="0034095C">
          <w:pPr>
            <w:pStyle w:val="TDC1"/>
            <w:tabs>
              <w:tab w:val="right" w:leader="dot" w:pos="9170"/>
            </w:tabs>
            <w:rPr>
              <w:rFonts w:eastAsiaTheme="minorEastAsia" w:cstheme="minorBidi"/>
              <w:b w:val="0"/>
              <w:noProof/>
              <w:lang w:eastAsia="es-ES_tradnl"/>
            </w:rPr>
          </w:pPr>
          <w:r>
            <w:rPr>
              <w:rFonts w:ascii="Arial" w:hAnsi="Arial"/>
              <w:b w:val="0"/>
            </w:rPr>
            <w:lastRenderedPageBreak/>
            <w:fldChar w:fldCharType="begin"/>
          </w:r>
          <w:r>
            <w:instrText>TOC \o "1-3" \h \z \u</w:instrText>
          </w:r>
          <w:r>
            <w:rPr>
              <w:b w:val="0"/>
            </w:rPr>
            <w:fldChar w:fldCharType="separate"/>
          </w:r>
          <w:hyperlink w:anchor="_Toc67412453" w:history="1">
            <w:r w:rsidR="00657083" w:rsidRPr="00D73647">
              <w:rPr>
                <w:rStyle w:val="Hipervnculo"/>
                <w:noProof/>
              </w:rPr>
              <w:t>Descripción del proyecto</w:t>
            </w:r>
            <w:r w:rsidR="00657083">
              <w:rPr>
                <w:noProof/>
                <w:webHidden/>
              </w:rPr>
              <w:tab/>
            </w:r>
            <w:r w:rsidR="00657083">
              <w:rPr>
                <w:noProof/>
                <w:webHidden/>
              </w:rPr>
              <w:fldChar w:fldCharType="begin"/>
            </w:r>
            <w:r w:rsidR="00657083">
              <w:rPr>
                <w:noProof/>
                <w:webHidden/>
              </w:rPr>
              <w:instrText xml:space="preserve"> PAGEREF _Toc67412453 \h </w:instrText>
            </w:r>
            <w:r w:rsidR="00657083">
              <w:rPr>
                <w:noProof/>
                <w:webHidden/>
              </w:rPr>
            </w:r>
            <w:r w:rsidR="00657083">
              <w:rPr>
                <w:noProof/>
                <w:webHidden/>
              </w:rPr>
              <w:fldChar w:fldCharType="separate"/>
            </w:r>
            <w:r w:rsidR="00657083">
              <w:rPr>
                <w:noProof/>
                <w:webHidden/>
              </w:rPr>
              <w:t>2</w:t>
            </w:r>
            <w:r w:rsidR="00657083">
              <w:rPr>
                <w:noProof/>
                <w:webHidden/>
              </w:rPr>
              <w:fldChar w:fldCharType="end"/>
            </w:r>
          </w:hyperlink>
        </w:p>
        <w:p w14:paraId="0C300F78" w14:textId="60DA1FA7" w:rsidR="00657083" w:rsidRDefault="006C61D2">
          <w:pPr>
            <w:pStyle w:val="TDC1"/>
            <w:tabs>
              <w:tab w:val="right" w:leader="dot" w:pos="9170"/>
            </w:tabs>
            <w:rPr>
              <w:rFonts w:eastAsiaTheme="minorEastAsia" w:cstheme="minorBidi"/>
              <w:b w:val="0"/>
              <w:noProof/>
              <w:lang w:eastAsia="es-ES_tradnl"/>
            </w:rPr>
          </w:pPr>
          <w:hyperlink w:anchor="_Toc67412454" w:history="1">
            <w:r w:rsidR="00657083" w:rsidRPr="00D73647">
              <w:rPr>
                <w:rStyle w:val="Hipervnculo"/>
                <w:noProof/>
              </w:rPr>
              <w:t>Casos de Uso</w:t>
            </w:r>
            <w:r w:rsidR="00657083">
              <w:rPr>
                <w:noProof/>
                <w:webHidden/>
              </w:rPr>
              <w:tab/>
            </w:r>
            <w:r w:rsidR="00657083">
              <w:rPr>
                <w:noProof/>
                <w:webHidden/>
              </w:rPr>
              <w:fldChar w:fldCharType="begin"/>
            </w:r>
            <w:r w:rsidR="00657083">
              <w:rPr>
                <w:noProof/>
                <w:webHidden/>
              </w:rPr>
              <w:instrText xml:space="preserve"> PAGEREF _Toc67412454 \h </w:instrText>
            </w:r>
            <w:r w:rsidR="00657083">
              <w:rPr>
                <w:noProof/>
                <w:webHidden/>
              </w:rPr>
            </w:r>
            <w:r w:rsidR="00657083">
              <w:rPr>
                <w:noProof/>
                <w:webHidden/>
              </w:rPr>
              <w:fldChar w:fldCharType="separate"/>
            </w:r>
            <w:r w:rsidR="00657083">
              <w:rPr>
                <w:noProof/>
                <w:webHidden/>
              </w:rPr>
              <w:t>3</w:t>
            </w:r>
            <w:r w:rsidR="00657083">
              <w:rPr>
                <w:noProof/>
                <w:webHidden/>
              </w:rPr>
              <w:fldChar w:fldCharType="end"/>
            </w:r>
          </w:hyperlink>
        </w:p>
        <w:p w14:paraId="2ACE2644" w14:textId="0C8FB3BE" w:rsidR="00657083" w:rsidRDefault="006C61D2">
          <w:pPr>
            <w:pStyle w:val="TDC1"/>
            <w:tabs>
              <w:tab w:val="right" w:leader="dot" w:pos="9170"/>
            </w:tabs>
            <w:rPr>
              <w:rFonts w:eastAsiaTheme="minorEastAsia" w:cstheme="minorBidi"/>
              <w:b w:val="0"/>
              <w:noProof/>
              <w:lang w:eastAsia="es-ES_tradnl"/>
            </w:rPr>
          </w:pPr>
          <w:hyperlink w:anchor="_Toc67412455" w:history="1">
            <w:r w:rsidR="00657083" w:rsidRPr="00D73647">
              <w:rPr>
                <w:rStyle w:val="Hipervnculo"/>
                <w:noProof/>
              </w:rPr>
              <w:t>Especificación de casos de uso</w:t>
            </w:r>
            <w:r w:rsidR="00657083">
              <w:rPr>
                <w:noProof/>
                <w:webHidden/>
              </w:rPr>
              <w:tab/>
            </w:r>
            <w:r w:rsidR="00657083">
              <w:rPr>
                <w:noProof/>
                <w:webHidden/>
              </w:rPr>
              <w:fldChar w:fldCharType="begin"/>
            </w:r>
            <w:r w:rsidR="00657083">
              <w:rPr>
                <w:noProof/>
                <w:webHidden/>
              </w:rPr>
              <w:instrText xml:space="preserve"> PAGEREF _Toc67412455 \h </w:instrText>
            </w:r>
            <w:r w:rsidR="00657083">
              <w:rPr>
                <w:noProof/>
                <w:webHidden/>
              </w:rPr>
            </w:r>
            <w:r w:rsidR="00657083">
              <w:rPr>
                <w:noProof/>
                <w:webHidden/>
              </w:rPr>
              <w:fldChar w:fldCharType="separate"/>
            </w:r>
            <w:r w:rsidR="00657083">
              <w:rPr>
                <w:noProof/>
                <w:webHidden/>
              </w:rPr>
              <w:t>6</w:t>
            </w:r>
            <w:r w:rsidR="00657083">
              <w:rPr>
                <w:noProof/>
                <w:webHidden/>
              </w:rPr>
              <w:fldChar w:fldCharType="end"/>
            </w:r>
          </w:hyperlink>
        </w:p>
        <w:p w14:paraId="419ED6F8" w14:textId="29DE1405" w:rsidR="00657083" w:rsidRDefault="006C61D2">
          <w:pPr>
            <w:pStyle w:val="TDC1"/>
            <w:tabs>
              <w:tab w:val="right" w:leader="dot" w:pos="9170"/>
            </w:tabs>
            <w:rPr>
              <w:rFonts w:eastAsiaTheme="minorEastAsia" w:cstheme="minorBidi"/>
              <w:b w:val="0"/>
              <w:noProof/>
              <w:lang w:eastAsia="es-ES_tradnl"/>
            </w:rPr>
          </w:pPr>
          <w:hyperlink w:anchor="_Toc67412456" w:history="1">
            <w:r w:rsidR="00657083" w:rsidRPr="00D73647">
              <w:rPr>
                <w:rStyle w:val="Hipervnculo"/>
                <w:noProof/>
              </w:rPr>
              <w:t>Diagrama de clases</w:t>
            </w:r>
            <w:r w:rsidR="00657083">
              <w:rPr>
                <w:noProof/>
                <w:webHidden/>
              </w:rPr>
              <w:tab/>
            </w:r>
            <w:r w:rsidR="00657083">
              <w:rPr>
                <w:noProof/>
                <w:webHidden/>
              </w:rPr>
              <w:fldChar w:fldCharType="begin"/>
            </w:r>
            <w:r w:rsidR="00657083">
              <w:rPr>
                <w:noProof/>
                <w:webHidden/>
              </w:rPr>
              <w:instrText xml:space="preserve"> PAGEREF _Toc67412456 \h </w:instrText>
            </w:r>
            <w:r w:rsidR="00657083">
              <w:rPr>
                <w:noProof/>
                <w:webHidden/>
              </w:rPr>
            </w:r>
            <w:r w:rsidR="00657083">
              <w:rPr>
                <w:noProof/>
                <w:webHidden/>
              </w:rPr>
              <w:fldChar w:fldCharType="separate"/>
            </w:r>
            <w:r w:rsidR="00657083">
              <w:rPr>
                <w:noProof/>
                <w:webHidden/>
              </w:rPr>
              <w:t>10</w:t>
            </w:r>
            <w:r w:rsidR="00657083">
              <w:rPr>
                <w:noProof/>
                <w:webHidden/>
              </w:rPr>
              <w:fldChar w:fldCharType="end"/>
            </w:r>
          </w:hyperlink>
        </w:p>
        <w:p w14:paraId="05A9C0E3" w14:textId="59569353" w:rsidR="00657083" w:rsidRDefault="006C61D2">
          <w:pPr>
            <w:pStyle w:val="TDC1"/>
            <w:tabs>
              <w:tab w:val="right" w:leader="dot" w:pos="9170"/>
            </w:tabs>
            <w:rPr>
              <w:rFonts w:eastAsiaTheme="minorEastAsia" w:cstheme="minorBidi"/>
              <w:b w:val="0"/>
              <w:noProof/>
              <w:lang w:eastAsia="es-ES_tradnl"/>
            </w:rPr>
          </w:pPr>
          <w:hyperlink w:anchor="_Toc67412457" w:history="1">
            <w:r w:rsidR="00657083" w:rsidRPr="00D73647">
              <w:rPr>
                <w:rStyle w:val="Hipervnculo"/>
                <w:noProof/>
              </w:rPr>
              <w:t>Repositorio en Github</w:t>
            </w:r>
            <w:r w:rsidR="00657083">
              <w:rPr>
                <w:noProof/>
                <w:webHidden/>
              </w:rPr>
              <w:tab/>
            </w:r>
            <w:r w:rsidR="00657083">
              <w:rPr>
                <w:noProof/>
                <w:webHidden/>
              </w:rPr>
              <w:fldChar w:fldCharType="begin"/>
            </w:r>
            <w:r w:rsidR="00657083">
              <w:rPr>
                <w:noProof/>
                <w:webHidden/>
              </w:rPr>
              <w:instrText xml:space="preserve"> PAGEREF _Toc67412457 \h </w:instrText>
            </w:r>
            <w:r w:rsidR="00657083">
              <w:rPr>
                <w:noProof/>
                <w:webHidden/>
              </w:rPr>
            </w:r>
            <w:r w:rsidR="00657083">
              <w:rPr>
                <w:noProof/>
                <w:webHidden/>
              </w:rPr>
              <w:fldChar w:fldCharType="separate"/>
            </w:r>
            <w:r w:rsidR="00657083">
              <w:rPr>
                <w:noProof/>
                <w:webHidden/>
              </w:rPr>
              <w:t>11</w:t>
            </w:r>
            <w:r w:rsidR="00657083">
              <w:rPr>
                <w:noProof/>
                <w:webHidden/>
              </w:rPr>
              <w:fldChar w:fldCharType="end"/>
            </w:r>
          </w:hyperlink>
        </w:p>
        <w:p w14:paraId="76CE1B6A" w14:textId="5C59814E" w:rsidR="0034095C" w:rsidRDefault="0034095C">
          <w:r>
            <w:rPr>
              <w:b/>
              <w:bCs/>
              <w:noProof/>
            </w:rPr>
            <w:fldChar w:fldCharType="end"/>
          </w:r>
        </w:p>
      </w:sdtContent>
    </w:sdt>
    <w:p w14:paraId="5BFEB142" w14:textId="77777777" w:rsidR="00B26FBC" w:rsidRDefault="00B26FBC" w:rsidP="000F09EE">
      <w:pPr>
        <w:rPr>
          <w:b/>
          <w:sz w:val="28"/>
        </w:rPr>
      </w:pPr>
    </w:p>
    <w:p w14:paraId="54E325A4" w14:textId="77777777" w:rsidR="0034095C" w:rsidRDefault="0034095C" w:rsidP="000F09EE">
      <w:pPr>
        <w:rPr>
          <w:b/>
          <w:sz w:val="28"/>
        </w:rPr>
      </w:pPr>
    </w:p>
    <w:p w14:paraId="2927D74D" w14:textId="77777777" w:rsidR="0034095C" w:rsidRDefault="0034095C" w:rsidP="000F09EE">
      <w:pPr>
        <w:rPr>
          <w:b/>
          <w:sz w:val="28"/>
        </w:rPr>
      </w:pPr>
    </w:p>
    <w:p w14:paraId="787B6CD3" w14:textId="77777777" w:rsidR="0034095C" w:rsidRDefault="0034095C" w:rsidP="000F09EE">
      <w:pPr>
        <w:rPr>
          <w:b/>
          <w:sz w:val="28"/>
        </w:rPr>
      </w:pPr>
    </w:p>
    <w:p w14:paraId="320AE246" w14:textId="77777777" w:rsidR="0034095C" w:rsidRDefault="0034095C" w:rsidP="000F09EE">
      <w:pPr>
        <w:rPr>
          <w:b/>
          <w:sz w:val="28"/>
        </w:rPr>
      </w:pPr>
    </w:p>
    <w:p w14:paraId="66976893" w14:textId="77777777" w:rsidR="0034095C" w:rsidRDefault="0034095C" w:rsidP="000F09EE">
      <w:pPr>
        <w:rPr>
          <w:b/>
          <w:sz w:val="28"/>
        </w:rPr>
      </w:pPr>
    </w:p>
    <w:p w14:paraId="5993C4BD" w14:textId="77777777" w:rsidR="0034095C" w:rsidRDefault="0034095C" w:rsidP="000F09EE">
      <w:pPr>
        <w:rPr>
          <w:b/>
          <w:sz w:val="28"/>
        </w:rPr>
      </w:pPr>
    </w:p>
    <w:p w14:paraId="14EF71BC" w14:textId="77777777" w:rsidR="0034095C" w:rsidRDefault="0034095C" w:rsidP="000F09EE">
      <w:pPr>
        <w:rPr>
          <w:b/>
          <w:sz w:val="28"/>
        </w:rPr>
      </w:pPr>
    </w:p>
    <w:p w14:paraId="40EB026D" w14:textId="77777777" w:rsidR="0034095C" w:rsidRDefault="0034095C" w:rsidP="000F09EE">
      <w:pPr>
        <w:rPr>
          <w:b/>
          <w:sz w:val="28"/>
        </w:rPr>
      </w:pPr>
    </w:p>
    <w:p w14:paraId="12C8F43B" w14:textId="77777777" w:rsidR="0034095C" w:rsidRDefault="0034095C" w:rsidP="000F09EE">
      <w:pPr>
        <w:rPr>
          <w:b/>
          <w:sz w:val="28"/>
        </w:rPr>
      </w:pPr>
    </w:p>
    <w:p w14:paraId="424E2CBD" w14:textId="77777777" w:rsidR="0034095C" w:rsidRDefault="0034095C" w:rsidP="000F09EE">
      <w:pPr>
        <w:rPr>
          <w:b/>
          <w:sz w:val="28"/>
        </w:rPr>
      </w:pPr>
    </w:p>
    <w:p w14:paraId="4C171611" w14:textId="77777777" w:rsidR="0034095C" w:rsidRDefault="0034095C" w:rsidP="000F09EE">
      <w:pPr>
        <w:rPr>
          <w:b/>
          <w:sz w:val="28"/>
        </w:rPr>
      </w:pPr>
    </w:p>
    <w:p w14:paraId="2CB667FD" w14:textId="77777777" w:rsidR="0034095C" w:rsidRDefault="0034095C" w:rsidP="000F09EE">
      <w:pPr>
        <w:rPr>
          <w:b/>
          <w:sz w:val="28"/>
        </w:rPr>
      </w:pPr>
    </w:p>
    <w:p w14:paraId="6CC01845" w14:textId="77777777" w:rsidR="0034095C" w:rsidRDefault="0034095C" w:rsidP="000F09EE">
      <w:pPr>
        <w:rPr>
          <w:b/>
          <w:sz w:val="28"/>
        </w:rPr>
      </w:pPr>
    </w:p>
    <w:p w14:paraId="206FF439" w14:textId="77777777" w:rsidR="0034095C" w:rsidRDefault="0034095C" w:rsidP="000F09EE">
      <w:pPr>
        <w:rPr>
          <w:b/>
          <w:sz w:val="28"/>
        </w:rPr>
      </w:pPr>
    </w:p>
    <w:p w14:paraId="01F8EA94" w14:textId="77777777" w:rsidR="0034095C" w:rsidRDefault="0034095C" w:rsidP="000F09EE">
      <w:pPr>
        <w:rPr>
          <w:b/>
          <w:sz w:val="28"/>
        </w:rPr>
      </w:pPr>
    </w:p>
    <w:p w14:paraId="454BE843" w14:textId="77777777" w:rsidR="008A3764" w:rsidRDefault="008A3764" w:rsidP="000F09EE">
      <w:pPr>
        <w:rPr>
          <w:b/>
          <w:sz w:val="28"/>
        </w:rPr>
      </w:pPr>
    </w:p>
    <w:p w14:paraId="0C1A2A89" w14:textId="77777777" w:rsidR="008A3764" w:rsidRDefault="008A3764" w:rsidP="000F09EE">
      <w:pPr>
        <w:rPr>
          <w:b/>
          <w:sz w:val="28"/>
        </w:rPr>
      </w:pPr>
    </w:p>
    <w:p w14:paraId="62DE8C3B" w14:textId="77777777" w:rsidR="008A3764" w:rsidRDefault="008A3764" w:rsidP="000F09EE">
      <w:pPr>
        <w:rPr>
          <w:b/>
          <w:sz w:val="28"/>
        </w:rPr>
      </w:pPr>
    </w:p>
    <w:p w14:paraId="0EB691B2" w14:textId="77777777" w:rsidR="008A3764" w:rsidRDefault="008A3764" w:rsidP="000F09EE">
      <w:pPr>
        <w:rPr>
          <w:b/>
          <w:sz w:val="28"/>
        </w:rPr>
      </w:pPr>
    </w:p>
    <w:p w14:paraId="396529EE" w14:textId="77777777" w:rsidR="00F60B3A" w:rsidRPr="00BB1BAE" w:rsidRDefault="00F60B3A">
      <w:pPr>
        <w:rPr>
          <w:lang w:val="es-ES_tradnl" w:eastAsia="en-US"/>
        </w:rPr>
      </w:pPr>
    </w:p>
    <w:p w14:paraId="7906719D" w14:textId="300C5348" w:rsidR="00841BF1" w:rsidRDefault="004152E1" w:rsidP="008A3764">
      <w:pPr>
        <w:pStyle w:val="Ttulo1"/>
      </w:pPr>
      <w:bookmarkStart w:id="0" w:name="_Toc67412453"/>
      <w:r>
        <w:lastRenderedPageBreak/>
        <w:t>Descripción del proyecto</w:t>
      </w:r>
      <w:bookmarkEnd w:id="0"/>
    </w:p>
    <w:p w14:paraId="63E3C706" w14:textId="178F5DCA" w:rsidR="004152E1" w:rsidRDefault="004152E1" w:rsidP="004152E1">
      <w:pPr>
        <w:rPr>
          <w:lang w:val="es-ES_tradnl" w:eastAsia="en-US"/>
        </w:rPr>
      </w:pPr>
      <w:r>
        <w:rPr>
          <w:lang w:val="es-ES_tradnl" w:eastAsia="en-US"/>
        </w:rPr>
        <w:t>El proyecto consiste en una aplicación web muy orientada a las redes sociales</w:t>
      </w:r>
      <w:r w:rsidR="005D5D19">
        <w:rPr>
          <w:lang w:val="es-ES_tradnl" w:eastAsia="en-US"/>
        </w:rPr>
        <w:t>, de aquí en adelante la llamaremos “UniversityBook”</w:t>
      </w:r>
      <w:r>
        <w:rPr>
          <w:lang w:val="es-ES_tradnl" w:eastAsia="en-US"/>
        </w:rPr>
        <w:t xml:space="preserve">, concretamente es una red social para estudiantes </w:t>
      </w:r>
      <w:r w:rsidR="00D80C20">
        <w:rPr>
          <w:lang w:val="es-ES_tradnl" w:eastAsia="en-US"/>
        </w:rPr>
        <w:t>universitarios</w:t>
      </w:r>
      <w:r w:rsidR="005D5D19">
        <w:rPr>
          <w:lang w:val="es-ES_tradnl" w:eastAsia="en-US"/>
        </w:rPr>
        <w:t xml:space="preserve"> y profesores</w:t>
      </w:r>
      <w:r w:rsidR="00D80C20">
        <w:rPr>
          <w:lang w:val="es-ES_tradnl" w:eastAsia="en-US"/>
        </w:rPr>
        <w:t>,</w:t>
      </w:r>
      <w:r>
        <w:rPr>
          <w:lang w:val="es-ES_tradnl" w:eastAsia="en-US"/>
        </w:rPr>
        <w:t xml:space="preserve"> pero con una </w:t>
      </w:r>
      <w:r w:rsidR="00D80C20">
        <w:rPr>
          <w:lang w:val="es-ES_tradnl" w:eastAsia="en-US"/>
        </w:rPr>
        <w:t>particularidad,</w:t>
      </w:r>
      <w:r>
        <w:rPr>
          <w:lang w:val="es-ES_tradnl" w:eastAsia="en-US"/>
        </w:rPr>
        <w:t xml:space="preserve"> </w:t>
      </w:r>
      <w:r w:rsidR="00D80C20">
        <w:rPr>
          <w:lang w:val="es-ES_tradnl" w:eastAsia="en-US"/>
        </w:rPr>
        <w:t>e</w:t>
      </w:r>
      <w:r>
        <w:rPr>
          <w:lang w:val="es-ES_tradnl" w:eastAsia="en-US"/>
        </w:rPr>
        <w:t>n esta red social</w:t>
      </w:r>
      <w:r w:rsidR="00D80C20">
        <w:rPr>
          <w:lang w:val="es-ES_tradnl" w:eastAsia="en-US"/>
        </w:rPr>
        <w:t xml:space="preserve"> no se siguen a personas, solamente podemos seguir asignaturas de distintas universidades. Con esta particularidad, lo que conseguimos es darles una mayor importancia a las asignaturas, y que las páginas de las asignaturas sean un espacio común de intercambio de ideas, documentos,</w:t>
      </w:r>
      <w:r w:rsidR="00331D69">
        <w:rPr>
          <w:lang w:val="es-ES_tradnl" w:eastAsia="en-US"/>
        </w:rPr>
        <w:t xml:space="preserve"> enlaces,</w:t>
      </w:r>
      <w:r w:rsidR="00D80C20">
        <w:rPr>
          <w:lang w:val="es-ES_tradnl" w:eastAsia="en-US"/>
        </w:rPr>
        <w:t xml:space="preserve"> imágenes</w:t>
      </w:r>
      <w:r w:rsidR="00331D69">
        <w:rPr>
          <w:lang w:val="es-ES_tradnl" w:eastAsia="en-US"/>
        </w:rPr>
        <w:t xml:space="preserve"> y</w:t>
      </w:r>
      <w:r w:rsidR="00D80C20">
        <w:rPr>
          <w:lang w:val="es-ES_tradnl" w:eastAsia="en-US"/>
        </w:rPr>
        <w:t xml:space="preserve"> textos entre los distintos estudiantes</w:t>
      </w:r>
      <w:r w:rsidR="00331D69">
        <w:rPr>
          <w:lang w:val="es-ES_tradnl" w:eastAsia="en-US"/>
        </w:rPr>
        <w:t xml:space="preserve"> y profesores</w:t>
      </w:r>
      <w:r w:rsidR="00D80C20">
        <w:rPr>
          <w:lang w:val="es-ES_tradnl" w:eastAsia="en-US"/>
        </w:rPr>
        <w:t>.</w:t>
      </w:r>
    </w:p>
    <w:p w14:paraId="201A5934" w14:textId="04015B17" w:rsidR="00FA0A64" w:rsidRDefault="00FA0A64" w:rsidP="004152E1">
      <w:pPr>
        <w:rPr>
          <w:lang w:val="es-ES_tradnl" w:eastAsia="en-US"/>
        </w:rPr>
      </w:pPr>
      <w:r>
        <w:rPr>
          <w:lang w:val="es-ES_tradnl" w:eastAsia="en-US"/>
        </w:rPr>
        <w:t>Principalmente, en la aplicación existen dos roles</w:t>
      </w:r>
      <w:r w:rsidR="00CF0B1A">
        <w:rPr>
          <w:lang w:val="es-ES_tradnl" w:eastAsia="en-US"/>
        </w:rPr>
        <w:t xml:space="preserve"> con distintas funcionalidades</w:t>
      </w:r>
      <w:r>
        <w:rPr>
          <w:lang w:val="es-ES_tradnl" w:eastAsia="en-US"/>
        </w:rPr>
        <w:t>, el de usuario que pueden ser estudiante o profesor, ambos con las mismas funcionalidades. Y el de administrador de la aplicación</w:t>
      </w:r>
      <w:r w:rsidR="00942B7C">
        <w:rPr>
          <w:lang w:val="es-ES_tradnl" w:eastAsia="en-US"/>
        </w:rPr>
        <w:t>, que abarca las funcionalidades del usuario y las amplia</w:t>
      </w:r>
      <w:r>
        <w:rPr>
          <w:lang w:val="es-ES_tradnl" w:eastAsia="en-US"/>
        </w:rPr>
        <w:t>. Las funcionalidades de cada actor se describen con mayor detalle en el diagrama de casos de uso.</w:t>
      </w:r>
    </w:p>
    <w:p w14:paraId="16C2AB2D" w14:textId="77777777" w:rsidR="005D5D19" w:rsidRDefault="00FA0A64" w:rsidP="004152E1">
      <w:pPr>
        <w:rPr>
          <w:lang w:val="es-ES_tradnl" w:eastAsia="en-US"/>
        </w:rPr>
      </w:pPr>
      <w:r>
        <w:rPr>
          <w:lang w:val="es-ES_tradnl" w:eastAsia="en-US"/>
        </w:rPr>
        <w:t xml:space="preserve">Una primera aproximación de la aplicación y un ejemplo de uso desde el punto de vista del usuario sería el siguiente. </w:t>
      </w:r>
    </w:p>
    <w:p w14:paraId="713AF056" w14:textId="5E20729F" w:rsidR="00D80C20" w:rsidRDefault="00FA0A64" w:rsidP="004152E1">
      <w:pPr>
        <w:rPr>
          <w:lang w:val="es-ES_tradnl" w:eastAsia="en-US"/>
        </w:rPr>
      </w:pPr>
      <w:r>
        <w:rPr>
          <w:lang w:val="es-ES_tradnl" w:eastAsia="en-US"/>
        </w:rPr>
        <w:t xml:space="preserve">El usuario para usar la aplicación tiene que iniciar sesión, por tanto, </w:t>
      </w:r>
      <w:r w:rsidR="00055CC8">
        <w:rPr>
          <w:lang w:val="es-ES_tradnl" w:eastAsia="en-US"/>
        </w:rPr>
        <w:t>debe</w:t>
      </w:r>
      <w:r>
        <w:rPr>
          <w:lang w:val="es-ES_tradnl" w:eastAsia="en-US"/>
        </w:rPr>
        <w:t xml:space="preserve"> crearse una cuenta con sus datos personales, entre estos, tres parámetros a destacar, tipo de usuario</w:t>
      </w:r>
      <w:r w:rsidR="00E31872">
        <w:rPr>
          <w:lang w:val="es-ES_tradnl" w:eastAsia="en-US"/>
        </w:rPr>
        <w:t xml:space="preserve"> (</w:t>
      </w:r>
      <w:r>
        <w:rPr>
          <w:lang w:val="es-ES_tradnl" w:eastAsia="en-US"/>
        </w:rPr>
        <w:t>estudiante o profesor</w:t>
      </w:r>
      <w:r w:rsidR="00E31872">
        <w:rPr>
          <w:lang w:val="es-ES_tradnl" w:eastAsia="en-US"/>
        </w:rPr>
        <w:t xml:space="preserve">), </w:t>
      </w:r>
      <w:r>
        <w:rPr>
          <w:lang w:val="es-ES_tradnl" w:eastAsia="en-US"/>
        </w:rPr>
        <w:t xml:space="preserve">universidad y carrera universitaria en la que estudia o da clases. La universidad y la carrera universitaria son valores que </w:t>
      </w:r>
      <w:r w:rsidR="005D5D19">
        <w:rPr>
          <w:lang w:val="es-ES_tradnl" w:eastAsia="en-US"/>
        </w:rPr>
        <w:t>coinciden con la realidad en España, es decir, el usuario no introduce cualquier valor, sino que elige entre una lista de posibilidades que son dadas por el administrador de la aplicación.</w:t>
      </w:r>
    </w:p>
    <w:p w14:paraId="0072DC52" w14:textId="5574E1A8" w:rsidR="005D5D19" w:rsidRDefault="005D5D19" w:rsidP="004152E1">
      <w:pPr>
        <w:rPr>
          <w:lang w:val="es-ES_tradnl" w:eastAsia="en-US"/>
        </w:rPr>
      </w:pPr>
      <w:r>
        <w:rPr>
          <w:lang w:val="es-ES_tradnl" w:eastAsia="en-US"/>
        </w:rPr>
        <w:t xml:space="preserve">Una vez ha iniciado sesión el usuario, en la pantalla principal aparecen todas las publicaciones de asignaturas que sigues. </w:t>
      </w:r>
      <w:r w:rsidR="00A236BD">
        <w:rPr>
          <w:lang w:val="es-ES_tradnl" w:eastAsia="en-US"/>
        </w:rPr>
        <w:t xml:space="preserve">Una publicación consiste en </w:t>
      </w:r>
      <w:r w:rsidR="00E47FDB">
        <w:rPr>
          <w:lang w:val="es-ES_tradnl" w:eastAsia="en-US"/>
        </w:rPr>
        <w:t xml:space="preserve">un espacio en el cual </w:t>
      </w:r>
      <w:r w:rsidR="001E585A">
        <w:rPr>
          <w:lang w:val="es-ES_tradnl" w:eastAsia="en-US"/>
        </w:rPr>
        <w:t>visualizamos</w:t>
      </w:r>
      <w:r w:rsidR="00E47FDB">
        <w:rPr>
          <w:lang w:val="es-ES_tradnl" w:eastAsia="en-US"/>
        </w:rPr>
        <w:t xml:space="preserve"> texto, enlaces, documentos, </w:t>
      </w:r>
      <w:r w:rsidR="001E585A">
        <w:rPr>
          <w:lang w:val="es-ES_tradnl" w:eastAsia="en-US"/>
        </w:rPr>
        <w:t xml:space="preserve">imágenes, y podemos </w:t>
      </w:r>
      <w:r w:rsidR="00E47FDB">
        <w:rPr>
          <w:lang w:val="es-ES_tradnl" w:eastAsia="en-US"/>
        </w:rPr>
        <w:t>darle me gusta y comentarlo</w:t>
      </w:r>
      <w:r w:rsidR="001E585A">
        <w:rPr>
          <w:lang w:val="es-ES_tradnl" w:eastAsia="en-US"/>
        </w:rPr>
        <w:t>.</w:t>
      </w:r>
      <w:r w:rsidR="00E47FDB">
        <w:rPr>
          <w:lang w:val="es-ES_tradnl" w:eastAsia="en-US"/>
        </w:rPr>
        <w:t xml:space="preserve"> </w:t>
      </w:r>
      <w:r w:rsidR="001E585A">
        <w:rPr>
          <w:lang w:val="es-ES_tradnl" w:eastAsia="en-US"/>
        </w:rPr>
        <w:t>L</w:t>
      </w:r>
      <w:r w:rsidR="00E47FDB">
        <w:rPr>
          <w:lang w:val="es-ES_tradnl" w:eastAsia="en-US"/>
        </w:rPr>
        <w:t>a publicación es visualiza</w:t>
      </w:r>
      <w:r w:rsidR="001E585A">
        <w:rPr>
          <w:lang w:val="es-ES_tradnl" w:eastAsia="en-US"/>
        </w:rPr>
        <w:t>da en la ventana principal de cada usuario</w:t>
      </w:r>
      <w:r w:rsidR="00E47FDB">
        <w:rPr>
          <w:lang w:val="es-ES_tradnl" w:eastAsia="en-US"/>
        </w:rPr>
        <w:t xml:space="preserve"> </w:t>
      </w:r>
      <w:r w:rsidR="001E585A">
        <w:rPr>
          <w:lang w:val="es-ES_tradnl" w:eastAsia="en-US"/>
        </w:rPr>
        <w:t xml:space="preserve">si </w:t>
      </w:r>
      <w:r w:rsidR="00E47FDB">
        <w:rPr>
          <w:lang w:val="es-ES_tradnl" w:eastAsia="en-US"/>
        </w:rPr>
        <w:t xml:space="preserve">siguen la asignatura </w:t>
      </w:r>
      <w:r w:rsidR="001E585A">
        <w:rPr>
          <w:lang w:val="es-ES_tradnl" w:eastAsia="en-US"/>
        </w:rPr>
        <w:t>y la publicación ha sido publicada en dicha asignatura</w:t>
      </w:r>
      <w:r w:rsidR="00E47FDB">
        <w:rPr>
          <w:lang w:val="es-ES_tradnl" w:eastAsia="en-US"/>
        </w:rPr>
        <w:t xml:space="preserve">, más adelante se explica con mayor detalle. </w:t>
      </w:r>
      <w:r>
        <w:rPr>
          <w:lang w:val="es-ES_tradnl" w:eastAsia="en-US"/>
        </w:rPr>
        <w:t>Además, la aplicación nos ofrece opciones para ver nuestro perfil, configurar, cerrar sesión y buscar asignaturas.</w:t>
      </w:r>
    </w:p>
    <w:p w14:paraId="5266E114" w14:textId="0001C659" w:rsidR="00C955BA" w:rsidRDefault="00C955BA" w:rsidP="004152E1">
      <w:pPr>
        <w:rPr>
          <w:lang w:val="es-ES_tradnl" w:eastAsia="en-US"/>
        </w:rPr>
      </w:pPr>
      <w:r>
        <w:rPr>
          <w:lang w:val="es-ES_tradnl" w:eastAsia="en-US"/>
        </w:rPr>
        <w:t xml:space="preserve">En nuestro perfil visualizamos solamente nuestras publicaciones, es decir, las que nosotros hemos creado. </w:t>
      </w:r>
    </w:p>
    <w:p w14:paraId="5F22EF6A" w14:textId="225EE194" w:rsidR="00C955BA" w:rsidRPr="00C955BA" w:rsidRDefault="00C955BA" w:rsidP="004152E1">
      <w:pPr>
        <w:rPr>
          <w:lang w:eastAsia="en-US"/>
        </w:rPr>
      </w:pPr>
      <w:r>
        <w:rPr>
          <w:lang w:eastAsia="en-US"/>
        </w:rPr>
        <w:t>En la configuración, la aplicación nos permite cambiar nuestros datos persona</w:t>
      </w:r>
      <w:r w:rsidR="00A4222B">
        <w:rPr>
          <w:lang w:eastAsia="en-US"/>
        </w:rPr>
        <w:t>les</w:t>
      </w:r>
      <w:r>
        <w:rPr>
          <w:lang w:eastAsia="en-US"/>
        </w:rPr>
        <w:t>, por ejemplo, contraseña, nombre, universidad, carrera, etc.</w:t>
      </w:r>
    </w:p>
    <w:p w14:paraId="13919AA2" w14:textId="1DB09013" w:rsidR="00EC45B0" w:rsidRDefault="00EC45B0" w:rsidP="004152E1">
      <w:pPr>
        <w:rPr>
          <w:lang w:val="es-ES_tradnl" w:eastAsia="en-US"/>
        </w:rPr>
      </w:pPr>
      <w:r>
        <w:rPr>
          <w:lang w:val="es-ES_tradnl" w:eastAsia="en-US"/>
        </w:rPr>
        <w:t>Para buscar una asignatura en concreto, por ejemplo, Arquitectura del Software, elegimos la universidad, la carrera y la asignatura. Por defecto, la universidad y la carrera son las que tiene establecido el usuario en su configuración. Igualmente, estos tres valores, universidad, carrera y asignatura, son buscados en una lista de posibilidades que ofrece el administrador de la aplicación, y coinciden con la realidad española. Por tanto, el usuario no puede seguir o crear una asignatura inexistente en los estudios universitarios españoles.</w:t>
      </w:r>
    </w:p>
    <w:p w14:paraId="1993E5AC" w14:textId="3B283C0C" w:rsidR="00EC45B0" w:rsidRDefault="00EC45B0" w:rsidP="004152E1">
      <w:pPr>
        <w:rPr>
          <w:lang w:val="es-ES_tradnl" w:eastAsia="en-US"/>
        </w:rPr>
      </w:pPr>
      <w:r>
        <w:rPr>
          <w:lang w:val="es-ES_tradnl" w:eastAsia="en-US"/>
        </w:rPr>
        <w:lastRenderedPageBreak/>
        <w:t>Una vez elegida una asignatura, por ejemplo, Arquitectura del Software, el usuario puede visualizar todas las publicaciones relacionadas con dicha asignatura que han publicado los distintos usuarios, ya sean estudiante</w:t>
      </w:r>
      <w:r w:rsidR="009669BA">
        <w:rPr>
          <w:lang w:val="es-ES_tradnl" w:eastAsia="en-US"/>
        </w:rPr>
        <w:t>s</w:t>
      </w:r>
      <w:r>
        <w:rPr>
          <w:lang w:val="es-ES_tradnl" w:eastAsia="en-US"/>
        </w:rPr>
        <w:t xml:space="preserve"> o profesores. Además, el usuario puede publicar en dicha asignatura o seguirla para que le aparezcan</w:t>
      </w:r>
      <w:r w:rsidR="00B86E9A">
        <w:rPr>
          <w:lang w:val="es-ES_tradnl" w:eastAsia="en-US"/>
        </w:rPr>
        <w:t xml:space="preserve"> en su ventana principal </w:t>
      </w:r>
      <w:r>
        <w:rPr>
          <w:lang w:val="es-ES_tradnl" w:eastAsia="en-US"/>
        </w:rPr>
        <w:t>todas las publicaciones de los distintos usuarios que han publicado en Arquitectura del Software.</w:t>
      </w:r>
      <w:r w:rsidR="00F51C6F">
        <w:rPr>
          <w:lang w:val="es-ES_tradnl" w:eastAsia="en-US"/>
        </w:rPr>
        <w:t xml:space="preserve"> </w:t>
      </w:r>
      <w:r w:rsidR="00B86E9A">
        <w:rPr>
          <w:lang w:val="es-ES_tradnl" w:eastAsia="en-US"/>
        </w:rPr>
        <w:t>Por otro lado, s</w:t>
      </w:r>
      <w:r w:rsidR="00F51C6F">
        <w:rPr>
          <w:lang w:val="es-ES_tradnl" w:eastAsia="en-US"/>
        </w:rPr>
        <w:t>i ya sigue la página, puede dejarla de seguir.</w:t>
      </w:r>
    </w:p>
    <w:p w14:paraId="7A01EEB4" w14:textId="51E8D44E" w:rsidR="00EC45B0" w:rsidRDefault="00EC45B0" w:rsidP="004152E1">
      <w:pPr>
        <w:rPr>
          <w:lang w:val="es-ES_tradnl" w:eastAsia="en-US"/>
        </w:rPr>
      </w:pPr>
      <w:r>
        <w:rPr>
          <w:lang w:val="es-ES_tradnl" w:eastAsia="en-US"/>
        </w:rPr>
        <w:t>En el momento de publicar, el usuario puede publicar un texto, enlace, imagen o documento, por ejemplo, apuntes, diapositivas, etc.</w:t>
      </w:r>
      <w:r w:rsidR="00F51C6F">
        <w:rPr>
          <w:lang w:val="es-ES_tradnl" w:eastAsia="en-US"/>
        </w:rPr>
        <w:t xml:space="preserve"> Obligatoriamente, al publicar debe de elegir una universidad, carrera universitaria, y asignatura. De esta manera, la publicación solo aparece en esa asignatura y la verán los usuarios que siguen Arquitectura del Software</w:t>
      </w:r>
      <w:r w:rsidR="00B86E9A">
        <w:rPr>
          <w:lang w:val="es-ES_tradnl" w:eastAsia="en-US"/>
        </w:rPr>
        <w:t xml:space="preserve"> o busquen concretamente esa asignatura</w:t>
      </w:r>
      <w:r w:rsidR="00F51C6F">
        <w:rPr>
          <w:lang w:val="es-ES_tradnl" w:eastAsia="en-US"/>
        </w:rPr>
        <w:t>.</w:t>
      </w:r>
    </w:p>
    <w:p w14:paraId="4C8EA11A" w14:textId="59A22182" w:rsidR="00F51C6F" w:rsidRDefault="00F51C6F" w:rsidP="004152E1">
      <w:pPr>
        <w:rPr>
          <w:lang w:val="es-ES_tradnl" w:eastAsia="en-US"/>
        </w:rPr>
      </w:pPr>
      <w:r>
        <w:rPr>
          <w:lang w:val="es-ES_tradnl" w:eastAsia="en-US"/>
        </w:rPr>
        <w:t>La aplicación podría tener muchas más funcionalidades como</w:t>
      </w:r>
      <w:r w:rsidR="00A236BD">
        <w:rPr>
          <w:lang w:val="es-ES_tradnl" w:eastAsia="en-US"/>
        </w:rPr>
        <w:t xml:space="preserve"> chat,</w:t>
      </w:r>
      <w:r>
        <w:rPr>
          <w:lang w:val="es-ES_tradnl" w:eastAsia="en-US"/>
        </w:rPr>
        <w:t xml:space="preserve"> filtrado por usuarios, documentos</w:t>
      </w:r>
      <w:r w:rsidR="00A236BD">
        <w:rPr>
          <w:lang w:val="es-ES_tradnl" w:eastAsia="en-US"/>
        </w:rPr>
        <w:t>, fechas, me gustas</w:t>
      </w:r>
      <w:r>
        <w:rPr>
          <w:lang w:val="es-ES_tradnl" w:eastAsia="en-US"/>
        </w:rPr>
        <w:t>,</w:t>
      </w:r>
      <w:r w:rsidR="00A236BD">
        <w:rPr>
          <w:lang w:val="es-ES_tradnl" w:eastAsia="en-US"/>
        </w:rPr>
        <w:t xml:space="preserve"> etc. Sin embargo,</w:t>
      </w:r>
      <w:r>
        <w:rPr>
          <w:lang w:val="es-ES_tradnl" w:eastAsia="en-US"/>
        </w:rPr>
        <w:t xml:space="preserve"> consideramos que como primera aproximación debemos fijar un alcance a la aplicación que vamos a implementar </w:t>
      </w:r>
      <w:r w:rsidR="00A236BD">
        <w:rPr>
          <w:lang w:val="es-ES_tradnl" w:eastAsia="en-US"/>
        </w:rPr>
        <w:t>posteriormente</w:t>
      </w:r>
      <w:r>
        <w:rPr>
          <w:lang w:val="es-ES_tradnl" w:eastAsia="en-US"/>
        </w:rPr>
        <w:t>.</w:t>
      </w:r>
    </w:p>
    <w:p w14:paraId="3BEC6373" w14:textId="13B77F14" w:rsidR="002308E5" w:rsidRPr="004152E1" w:rsidRDefault="002308E5" w:rsidP="004152E1">
      <w:pPr>
        <w:rPr>
          <w:lang w:val="es-ES_tradnl" w:eastAsia="en-US"/>
        </w:rPr>
      </w:pPr>
      <w:r>
        <w:rPr>
          <w:lang w:val="es-ES_tradnl" w:eastAsia="en-US"/>
        </w:rPr>
        <w:t xml:space="preserve">En definitiva, </w:t>
      </w:r>
      <w:r w:rsidR="000A77DA">
        <w:rPr>
          <w:lang w:val="es-ES_tradnl" w:eastAsia="en-US"/>
        </w:rPr>
        <w:t xml:space="preserve">UniversityBook </w:t>
      </w:r>
      <w:r>
        <w:rPr>
          <w:lang w:val="es-ES_tradnl" w:eastAsia="en-US"/>
        </w:rPr>
        <w:t>es una mezcla del Moodle y Facebook, seleccionando funcionalidades de cada aplicación, y añadiendo otras adicionales.</w:t>
      </w:r>
    </w:p>
    <w:p w14:paraId="0741924B" w14:textId="077B8363" w:rsidR="008A3764" w:rsidRDefault="00394818" w:rsidP="008A3764">
      <w:pPr>
        <w:pStyle w:val="Ttulo1"/>
      </w:pPr>
      <w:bookmarkStart w:id="1" w:name="_Toc67412454"/>
      <w:r>
        <w:t>Casos de Uso</w:t>
      </w:r>
      <w:bookmarkEnd w:id="1"/>
    </w:p>
    <w:p w14:paraId="286C1D25" w14:textId="1BA8A1D2" w:rsidR="000025B3" w:rsidRPr="00965510" w:rsidRDefault="00965510" w:rsidP="000025B3">
      <w:pPr>
        <w:rPr>
          <w:u w:val="single"/>
          <w:lang w:val="es-ES_tradnl" w:eastAsia="en-US"/>
        </w:rPr>
      </w:pPr>
      <w:r>
        <w:rPr>
          <w:u w:val="single"/>
          <w:lang w:val="es-ES_tradnl" w:eastAsia="en-US"/>
        </w:rPr>
        <w:t>Casos de uso relativos a la c</w:t>
      </w:r>
      <w:r w:rsidRPr="00965510">
        <w:rPr>
          <w:u w:val="single"/>
          <w:lang w:val="es-ES_tradnl" w:eastAsia="en-US"/>
        </w:rPr>
        <w:t>uenta</w:t>
      </w:r>
      <w:r w:rsidR="000025B3" w:rsidRPr="00965510">
        <w:rPr>
          <w:u w:val="single"/>
          <w:lang w:val="es-ES_tradnl" w:eastAsia="en-US"/>
        </w:rPr>
        <w:t xml:space="preserve"> del administrador y el usuario</w:t>
      </w:r>
    </w:p>
    <w:p w14:paraId="16463377" w14:textId="26012704" w:rsidR="009E19CB" w:rsidRDefault="000025B3" w:rsidP="00965510">
      <w:pPr>
        <w:jc w:val="center"/>
        <w:rPr>
          <w:lang w:val="es-ES_tradnl" w:eastAsia="en-US"/>
        </w:rPr>
      </w:pPr>
      <w:r w:rsidRPr="000025B3">
        <w:rPr>
          <w:noProof/>
          <w:lang w:val="es-ES_tradnl" w:eastAsia="en-US"/>
        </w:rPr>
        <w:drawing>
          <wp:inline distT="0" distB="0" distL="0" distR="0" wp14:anchorId="4DF47387" wp14:editId="50166DB4">
            <wp:extent cx="5829300" cy="3050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050540"/>
                    </a:xfrm>
                    <a:prstGeom prst="rect">
                      <a:avLst/>
                    </a:prstGeom>
                  </pic:spPr>
                </pic:pic>
              </a:graphicData>
            </a:graphic>
          </wp:inline>
        </w:drawing>
      </w:r>
    </w:p>
    <w:p w14:paraId="15428485" w14:textId="33E2A168" w:rsidR="00965510" w:rsidRDefault="00965510" w:rsidP="009E19CB">
      <w:pPr>
        <w:rPr>
          <w:lang w:val="es-ES_tradnl" w:eastAsia="en-US"/>
        </w:rPr>
      </w:pPr>
    </w:p>
    <w:p w14:paraId="1856EA60" w14:textId="596A2550" w:rsidR="00965510" w:rsidRDefault="00965510" w:rsidP="009E19CB">
      <w:pPr>
        <w:rPr>
          <w:lang w:val="es-ES_tradnl" w:eastAsia="en-US"/>
        </w:rPr>
      </w:pPr>
    </w:p>
    <w:p w14:paraId="58264FFE" w14:textId="50D7AC9F" w:rsidR="00965510" w:rsidRDefault="00965510" w:rsidP="009E19CB">
      <w:pPr>
        <w:rPr>
          <w:lang w:val="es-ES_tradnl" w:eastAsia="en-US"/>
        </w:rPr>
      </w:pPr>
    </w:p>
    <w:p w14:paraId="7D06386F" w14:textId="72AFF102" w:rsidR="00965510" w:rsidRDefault="00965510" w:rsidP="009E19CB">
      <w:pPr>
        <w:rPr>
          <w:lang w:val="es-ES_tradnl" w:eastAsia="en-US"/>
        </w:rPr>
      </w:pPr>
    </w:p>
    <w:p w14:paraId="62BDCF23" w14:textId="45B51B37" w:rsidR="00965510" w:rsidRPr="00965510" w:rsidRDefault="00965510" w:rsidP="009E19CB">
      <w:pPr>
        <w:rPr>
          <w:u w:val="single"/>
          <w:lang w:val="es-ES_tradnl" w:eastAsia="en-US"/>
        </w:rPr>
      </w:pPr>
      <w:r w:rsidRPr="00965510">
        <w:rPr>
          <w:u w:val="single"/>
          <w:lang w:val="es-ES_tradnl" w:eastAsia="en-US"/>
        </w:rPr>
        <w:lastRenderedPageBreak/>
        <w:t xml:space="preserve">Casos de uso </w:t>
      </w:r>
      <w:r>
        <w:rPr>
          <w:u w:val="single"/>
          <w:lang w:val="es-ES_tradnl" w:eastAsia="en-US"/>
        </w:rPr>
        <w:t>principales del usuario, también abarcados por el administrador</w:t>
      </w:r>
    </w:p>
    <w:p w14:paraId="3E8F6366" w14:textId="04DA1251" w:rsidR="00965510" w:rsidRDefault="00965510" w:rsidP="00965510">
      <w:pPr>
        <w:jc w:val="center"/>
        <w:rPr>
          <w:lang w:val="es-ES_tradnl" w:eastAsia="en-US"/>
        </w:rPr>
      </w:pPr>
      <w:r w:rsidRPr="00965510">
        <w:rPr>
          <w:noProof/>
          <w:lang w:val="es-ES_tradnl" w:eastAsia="en-US"/>
        </w:rPr>
        <w:drawing>
          <wp:inline distT="0" distB="0" distL="0" distR="0" wp14:anchorId="60D087B3" wp14:editId="067A89B2">
            <wp:extent cx="6293644" cy="5148036"/>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749" cy="5152212"/>
                    </a:xfrm>
                    <a:prstGeom prst="rect">
                      <a:avLst/>
                    </a:prstGeom>
                  </pic:spPr>
                </pic:pic>
              </a:graphicData>
            </a:graphic>
          </wp:inline>
        </w:drawing>
      </w:r>
    </w:p>
    <w:p w14:paraId="3CFD6C5E" w14:textId="0BAE13C0" w:rsidR="00965510" w:rsidRDefault="00965510" w:rsidP="009E19CB">
      <w:pPr>
        <w:rPr>
          <w:lang w:val="es-ES_tradnl" w:eastAsia="en-US"/>
        </w:rPr>
      </w:pPr>
    </w:p>
    <w:p w14:paraId="3038570C" w14:textId="7C704295" w:rsidR="00965510" w:rsidRDefault="00965510" w:rsidP="009E19CB">
      <w:pPr>
        <w:rPr>
          <w:lang w:val="es-ES_tradnl" w:eastAsia="en-US"/>
        </w:rPr>
      </w:pPr>
    </w:p>
    <w:p w14:paraId="79B740CE" w14:textId="063E0C03" w:rsidR="00965510" w:rsidRDefault="00965510" w:rsidP="009E19CB">
      <w:pPr>
        <w:rPr>
          <w:lang w:val="es-ES_tradnl" w:eastAsia="en-US"/>
        </w:rPr>
      </w:pPr>
    </w:p>
    <w:p w14:paraId="155F753B" w14:textId="0A211D5F" w:rsidR="00965510" w:rsidRDefault="00965510" w:rsidP="009E19CB">
      <w:pPr>
        <w:rPr>
          <w:lang w:val="es-ES_tradnl" w:eastAsia="en-US"/>
        </w:rPr>
      </w:pPr>
    </w:p>
    <w:p w14:paraId="33707D2F" w14:textId="7D7F4C56" w:rsidR="00965510" w:rsidRDefault="00965510" w:rsidP="009E19CB">
      <w:pPr>
        <w:rPr>
          <w:lang w:val="es-ES_tradnl" w:eastAsia="en-US"/>
        </w:rPr>
      </w:pPr>
    </w:p>
    <w:p w14:paraId="17A07E66" w14:textId="031DCBFA" w:rsidR="00965510" w:rsidRDefault="00965510" w:rsidP="009E19CB">
      <w:pPr>
        <w:rPr>
          <w:lang w:val="es-ES_tradnl" w:eastAsia="en-US"/>
        </w:rPr>
      </w:pPr>
    </w:p>
    <w:p w14:paraId="2926DCC9" w14:textId="52F0CFE1" w:rsidR="00965510" w:rsidRDefault="00965510" w:rsidP="009E19CB">
      <w:pPr>
        <w:rPr>
          <w:lang w:val="es-ES_tradnl" w:eastAsia="en-US"/>
        </w:rPr>
      </w:pPr>
    </w:p>
    <w:p w14:paraId="7B63D8CE" w14:textId="40815085" w:rsidR="00965510" w:rsidRDefault="00965510" w:rsidP="009E19CB">
      <w:pPr>
        <w:rPr>
          <w:lang w:val="es-ES_tradnl" w:eastAsia="en-US"/>
        </w:rPr>
      </w:pPr>
    </w:p>
    <w:p w14:paraId="3BFAD78E" w14:textId="212C493D" w:rsidR="00965510" w:rsidRDefault="00965510" w:rsidP="009E19CB">
      <w:pPr>
        <w:rPr>
          <w:lang w:val="es-ES_tradnl" w:eastAsia="en-US"/>
        </w:rPr>
      </w:pPr>
    </w:p>
    <w:p w14:paraId="3B027D28" w14:textId="698832C2" w:rsidR="00965510" w:rsidRDefault="00965510" w:rsidP="009E19CB">
      <w:pPr>
        <w:rPr>
          <w:lang w:val="es-ES_tradnl" w:eastAsia="en-US"/>
        </w:rPr>
      </w:pPr>
    </w:p>
    <w:p w14:paraId="29102467" w14:textId="6B515AC8" w:rsidR="00965510" w:rsidRDefault="00965510" w:rsidP="009E19CB">
      <w:pPr>
        <w:rPr>
          <w:lang w:val="es-ES_tradnl" w:eastAsia="en-US"/>
        </w:rPr>
      </w:pPr>
    </w:p>
    <w:p w14:paraId="2B14A2EB" w14:textId="51BAD960" w:rsidR="00965510" w:rsidRDefault="00965510" w:rsidP="009E19CB">
      <w:pPr>
        <w:rPr>
          <w:lang w:val="es-ES_tradnl" w:eastAsia="en-US"/>
        </w:rPr>
      </w:pPr>
    </w:p>
    <w:p w14:paraId="08322713" w14:textId="5BBEF365" w:rsidR="00965510" w:rsidRPr="00965510" w:rsidRDefault="00965510" w:rsidP="009E19CB">
      <w:pPr>
        <w:rPr>
          <w:u w:val="single"/>
          <w:lang w:val="es-ES_tradnl" w:eastAsia="en-US"/>
        </w:rPr>
      </w:pPr>
      <w:r w:rsidRPr="00965510">
        <w:rPr>
          <w:u w:val="single"/>
          <w:lang w:val="es-ES_tradnl" w:eastAsia="en-US"/>
        </w:rPr>
        <w:lastRenderedPageBreak/>
        <w:t>Casos de uso principales del administrador</w:t>
      </w:r>
    </w:p>
    <w:p w14:paraId="5DC719C7" w14:textId="17EF69AB" w:rsidR="00965510" w:rsidRDefault="00965510" w:rsidP="00965510">
      <w:pPr>
        <w:jc w:val="center"/>
        <w:rPr>
          <w:lang w:val="es-ES_tradnl" w:eastAsia="en-US"/>
        </w:rPr>
      </w:pPr>
      <w:r w:rsidRPr="00965510">
        <w:rPr>
          <w:noProof/>
          <w:lang w:val="es-ES_tradnl" w:eastAsia="en-US"/>
        </w:rPr>
        <w:drawing>
          <wp:inline distT="0" distB="0" distL="0" distR="0" wp14:anchorId="56B58808" wp14:editId="456D1561">
            <wp:extent cx="4657725" cy="4657725"/>
            <wp:effectExtent l="0" t="0" r="317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879" cy="4658879"/>
                    </a:xfrm>
                    <a:prstGeom prst="rect">
                      <a:avLst/>
                    </a:prstGeom>
                  </pic:spPr>
                </pic:pic>
              </a:graphicData>
            </a:graphic>
          </wp:inline>
        </w:drawing>
      </w:r>
    </w:p>
    <w:p w14:paraId="5F0B7832" w14:textId="27B3ACAA" w:rsidR="009E19CB" w:rsidRDefault="009E19CB" w:rsidP="009E19CB">
      <w:pPr>
        <w:rPr>
          <w:lang w:val="es-ES_tradnl" w:eastAsia="en-US"/>
        </w:rPr>
      </w:pPr>
    </w:p>
    <w:p w14:paraId="32F3CD93" w14:textId="3D2E5C1D" w:rsidR="009E19CB" w:rsidRDefault="009E19CB" w:rsidP="009E19CB">
      <w:pPr>
        <w:rPr>
          <w:lang w:val="es-ES_tradnl" w:eastAsia="en-US"/>
        </w:rPr>
      </w:pPr>
    </w:p>
    <w:p w14:paraId="3690A2A5" w14:textId="27D92F09" w:rsidR="009E19CB" w:rsidRDefault="009E19CB" w:rsidP="009E19CB">
      <w:pPr>
        <w:rPr>
          <w:lang w:val="es-ES_tradnl" w:eastAsia="en-US"/>
        </w:rPr>
      </w:pPr>
    </w:p>
    <w:p w14:paraId="51EE2F1B" w14:textId="3B2A4BE6" w:rsidR="009E19CB" w:rsidRDefault="009E19CB" w:rsidP="009E19CB">
      <w:pPr>
        <w:rPr>
          <w:lang w:val="es-ES_tradnl" w:eastAsia="en-US"/>
        </w:rPr>
      </w:pPr>
    </w:p>
    <w:p w14:paraId="60AE8946" w14:textId="20523250" w:rsidR="009E19CB" w:rsidRDefault="009E19CB" w:rsidP="009E19CB">
      <w:pPr>
        <w:rPr>
          <w:lang w:val="es-ES_tradnl" w:eastAsia="en-US"/>
        </w:rPr>
      </w:pPr>
    </w:p>
    <w:p w14:paraId="0C60E81B" w14:textId="2B800526" w:rsidR="009E19CB" w:rsidRDefault="009E19CB" w:rsidP="009E19CB">
      <w:pPr>
        <w:rPr>
          <w:lang w:val="es-ES_tradnl" w:eastAsia="en-US"/>
        </w:rPr>
      </w:pPr>
    </w:p>
    <w:p w14:paraId="695244E4" w14:textId="3FA9A28C" w:rsidR="009E19CB" w:rsidRDefault="009E19CB" w:rsidP="009E19CB">
      <w:pPr>
        <w:rPr>
          <w:lang w:val="es-ES_tradnl" w:eastAsia="en-US"/>
        </w:rPr>
      </w:pPr>
    </w:p>
    <w:p w14:paraId="69CDA46E" w14:textId="355F9151" w:rsidR="009E19CB" w:rsidRDefault="009E19CB" w:rsidP="009E19CB">
      <w:pPr>
        <w:rPr>
          <w:lang w:val="es-ES_tradnl" w:eastAsia="en-US"/>
        </w:rPr>
      </w:pPr>
    </w:p>
    <w:p w14:paraId="2E56B249" w14:textId="59D5349F" w:rsidR="009E19CB" w:rsidRDefault="009E19CB" w:rsidP="009E19CB">
      <w:pPr>
        <w:rPr>
          <w:lang w:val="es-ES_tradnl" w:eastAsia="en-US"/>
        </w:rPr>
      </w:pPr>
    </w:p>
    <w:p w14:paraId="6350B0B2" w14:textId="4B2467C1" w:rsidR="009E19CB" w:rsidRDefault="009E19CB" w:rsidP="009E19CB">
      <w:pPr>
        <w:rPr>
          <w:lang w:val="es-ES_tradnl" w:eastAsia="en-US"/>
        </w:rPr>
      </w:pPr>
    </w:p>
    <w:p w14:paraId="4EAD458F" w14:textId="01E3F821" w:rsidR="009E19CB" w:rsidRDefault="009E19CB" w:rsidP="009E19CB">
      <w:pPr>
        <w:rPr>
          <w:lang w:val="es-ES_tradnl" w:eastAsia="en-US"/>
        </w:rPr>
      </w:pPr>
    </w:p>
    <w:p w14:paraId="21B2CC60" w14:textId="7389B792" w:rsidR="009E19CB" w:rsidRDefault="009E19CB" w:rsidP="009E19CB">
      <w:pPr>
        <w:rPr>
          <w:lang w:val="es-ES_tradnl" w:eastAsia="en-US"/>
        </w:rPr>
      </w:pPr>
    </w:p>
    <w:p w14:paraId="4414B5A7" w14:textId="77777777" w:rsidR="009E19CB" w:rsidRPr="009E19CB" w:rsidRDefault="009E19CB" w:rsidP="009E19CB">
      <w:pPr>
        <w:rPr>
          <w:lang w:val="es-ES_tradnl" w:eastAsia="en-US"/>
        </w:rPr>
      </w:pPr>
    </w:p>
    <w:p w14:paraId="5603BBD3" w14:textId="44C196BD" w:rsidR="00CE43B3" w:rsidRPr="00CE43B3" w:rsidRDefault="00CE43B3" w:rsidP="00CE43B3">
      <w:pPr>
        <w:pStyle w:val="Ttulo1"/>
      </w:pPr>
      <w:bookmarkStart w:id="2" w:name="_Toc67412455"/>
      <w:r>
        <w:lastRenderedPageBreak/>
        <w:t xml:space="preserve">Especificación de casos de </w:t>
      </w:r>
      <w:r w:rsidR="00C162E8">
        <w:t>u</w:t>
      </w:r>
      <w:r>
        <w:t>so</w:t>
      </w:r>
      <w:bookmarkEnd w:id="2"/>
    </w:p>
    <w:p w14:paraId="592AB237" w14:textId="7F9D4118" w:rsidR="00CE43B3" w:rsidRDefault="000A0407" w:rsidP="00CE43B3">
      <w:pPr>
        <w:rPr>
          <w:lang w:val="es-ES_tradnl" w:eastAsia="en-US"/>
        </w:rPr>
      </w:pPr>
      <w:r w:rsidRPr="007D3E5F">
        <w:rPr>
          <w:b/>
          <w:bCs/>
          <w:lang w:val="es-ES_tradnl" w:eastAsia="en-US"/>
        </w:rPr>
        <w:t>Título</w:t>
      </w:r>
      <w:r>
        <w:rPr>
          <w:lang w:val="es-ES_tradnl" w:eastAsia="en-US"/>
        </w:rPr>
        <w:t xml:space="preserve">: </w:t>
      </w:r>
      <w:r w:rsidR="007D3E5F">
        <w:rPr>
          <w:lang w:val="es-ES_tradnl" w:eastAsia="en-US"/>
        </w:rPr>
        <w:t>Publicar.</w:t>
      </w:r>
    </w:p>
    <w:p w14:paraId="65FAD746" w14:textId="19FF7E90" w:rsidR="007D3E5F" w:rsidRDefault="007D3E5F" w:rsidP="00CE43B3">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Usuario (estudiante o profesor)</w:t>
      </w:r>
      <w:r>
        <w:rPr>
          <w:lang w:val="es-ES_tradnl" w:eastAsia="en-US"/>
        </w:rPr>
        <w:t xml:space="preserve"> y administrador.</w:t>
      </w:r>
    </w:p>
    <w:p w14:paraId="661785D1" w14:textId="703569A6" w:rsidR="007D3E5F" w:rsidRDefault="007D3E5F" w:rsidP="00CE43B3">
      <w:pPr>
        <w:rPr>
          <w:b/>
          <w:bCs/>
          <w:lang w:val="es-ES_tradnl" w:eastAsia="en-US"/>
        </w:rPr>
      </w:pPr>
      <w:r w:rsidRPr="007D3E5F">
        <w:rPr>
          <w:b/>
          <w:bCs/>
          <w:lang w:val="es-ES_tradnl" w:eastAsia="en-US"/>
        </w:rPr>
        <w:t>Precondiciones</w:t>
      </w:r>
      <w:r>
        <w:rPr>
          <w:b/>
          <w:bCs/>
          <w:lang w:val="es-ES_tradnl" w:eastAsia="en-US"/>
        </w:rPr>
        <w:t>:</w:t>
      </w:r>
    </w:p>
    <w:p w14:paraId="6427BD12" w14:textId="2CC31A9F" w:rsidR="007D3E5F" w:rsidRDefault="00537BCD" w:rsidP="00CE43B3">
      <w:pPr>
        <w:rPr>
          <w:lang w:val="es-ES_tradnl" w:eastAsia="en-US"/>
        </w:rPr>
      </w:pPr>
      <w:r>
        <w:rPr>
          <w:lang w:val="es-ES_tradnl" w:eastAsia="en-US"/>
        </w:rPr>
        <w:t>Existencia de asignaturas, iniciar una búsqueda de asignaturas</w:t>
      </w:r>
      <w:r w:rsidR="007D3E5F" w:rsidRPr="007D3E5F">
        <w:rPr>
          <w:lang w:val="es-ES_tradnl" w:eastAsia="en-US"/>
        </w:rPr>
        <w:t xml:space="preserve"> e iniciar sesión con una cuenta de usuario</w:t>
      </w:r>
      <w:r w:rsidR="007D3E5F">
        <w:rPr>
          <w:lang w:val="es-ES_tradnl" w:eastAsia="en-US"/>
        </w:rPr>
        <w:t>.</w:t>
      </w:r>
    </w:p>
    <w:p w14:paraId="0256F025" w14:textId="6AF5BBE0" w:rsidR="007D3E5F" w:rsidRPr="007D3E5F" w:rsidRDefault="007D3E5F" w:rsidP="00CE43B3">
      <w:pPr>
        <w:rPr>
          <w:b/>
          <w:bCs/>
          <w:lang w:val="es-ES_tradnl" w:eastAsia="en-US"/>
        </w:rPr>
      </w:pPr>
      <w:r w:rsidRPr="007D3E5F">
        <w:rPr>
          <w:b/>
          <w:bCs/>
          <w:lang w:val="es-ES_tradnl" w:eastAsia="en-US"/>
        </w:rPr>
        <w:t>Postcondiciones</w:t>
      </w:r>
      <w:r>
        <w:rPr>
          <w:b/>
          <w:bCs/>
          <w:lang w:val="es-ES_tradnl" w:eastAsia="en-US"/>
        </w:rPr>
        <w:t>:</w:t>
      </w:r>
    </w:p>
    <w:p w14:paraId="2A8EA81F" w14:textId="21072D58" w:rsidR="007D3E5F" w:rsidRDefault="007D3E5F" w:rsidP="00CE43B3">
      <w:pPr>
        <w:rPr>
          <w:lang w:val="es-ES_tradnl" w:eastAsia="en-US"/>
        </w:rPr>
      </w:pPr>
      <w:r>
        <w:rPr>
          <w:lang w:val="es-ES_tradnl" w:eastAsia="en-US"/>
        </w:rPr>
        <w:t>Actualizar historial de posts.</w:t>
      </w:r>
    </w:p>
    <w:p w14:paraId="2B634164" w14:textId="1D4C8801" w:rsidR="007D3E5F" w:rsidRDefault="007D3E5F" w:rsidP="00CE43B3">
      <w:pPr>
        <w:rPr>
          <w:b/>
          <w:bCs/>
          <w:lang w:val="es-ES_tradnl" w:eastAsia="en-US"/>
        </w:rPr>
      </w:pPr>
      <w:r w:rsidRPr="007D3E5F">
        <w:rPr>
          <w:b/>
          <w:bCs/>
          <w:lang w:val="es-ES_tradnl" w:eastAsia="en-US"/>
        </w:rPr>
        <w:t>Camino normal:</w:t>
      </w:r>
    </w:p>
    <w:p w14:paraId="1C0A4810" w14:textId="361737FA"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usuario empieza el procedimiento de búsqueda</w:t>
      </w:r>
    </w:p>
    <w:p w14:paraId="5F3466DD" w14:textId="7277F573"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sistema le devuelve las universidades españolas.</w:t>
      </w:r>
    </w:p>
    <w:p w14:paraId="482760E5" w14:textId="2B32EA68"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usuario selecciona la universidad donde está la asignatura en la que quiere publicar.</w:t>
      </w:r>
    </w:p>
    <w:p w14:paraId="5B575286" w14:textId="44F70DFC"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sistema le devuelve las carreras universitarias de la universidad anterior.</w:t>
      </w:r>
    </w:p>
    <w:p w14:paraId="54E04394" w14:textId="55B0501A"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usuario selecciona la carrera universitaria donde está la asignatura en la que desea publicar.</w:t>
      </w:r>
    </w:p>
    <w:p w14:paraId="67FDE576" w14:textId="703B4544"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sistema le devuelve las asignaturas de dicha carrera universitaria.</w:t>
      </w:r>
    </w:p>
    <w:p w14:paraId="2CDD291B" w14:textId="51E2FAAE"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El usuario selecciona la asignatura donde desea publicar.</w:t>
      </w:r>
    </w:p>
    <w:p w14:paraId="0BB7C5F3" w14:textId="78B08C7D" w:rsidR="007D3E5F" w:rsidRPr="000A61E3" w:rsidRDefault="007D3E5F" w:rsidP="000A61E3">
      <w:pPr>
        <w:pStyle w:val="Prrafodelista"/>
        <w:numPr>
          <w:ilvl w:val="0"/>
          <w:numId w:val="12"/>
        </w:numPr>
        <w:rPr>
          <w:rFonts w:ascii="Arial" w:hAnsi="Arial" w:cs="Arial"/>
          <w:sz w:val="24"/>
          <w:szCs w:val="24"/>
        </w:rPr>
      </w:pPr>
      <w:r w:rsidRPr="000A61E3">
        <w:rPr>
          <w:rFonts w:ascii="Arial" w:hAnsi="Arial" w:cs="Arial"/>
          <w:sz w:val="24"/>
          <w:szCs w:val="24"/>
        </w:rPr>
        <w:t xml:space="preserve">El sistema </w:t>
      </w:r>
      <w:r w:rsidR="00AE25FE" w:rsidRPr="000A61E3">
        <w:rPr>
          <w:rFonts w:ascii="Arial" w:hAnsi="Arial" w:cs="Arial"/>
          <w:sz w:val="24"/>
          <w:szCs w:val="24"/>
        </w:rPr>
        <w:t>le muestra una serie de campos para realizar la publicación, por ejemplo, el título, el contenido, etc.</w:t>
      </w:r>
      <w:r w:rsidR="00C162E8">
        <w:rPr>
          <w:rFonts w:ascii="Arial" w:hAnsi="Arial" w:cs="Arial"/>
          <w:sz w:val="24"/>
          <w:szCs w:val="24"/>
        </w:rPr>
        <w:t xml:space="preserve"> Adicionalmente, el sistema le muestra elementos que permiten al usuario subir una imagen, adjuntar un pdf o subir links.</w:t>
      </w:r>
    </w:p>
    <w:p w14:paraId="2964794A" w14:textId="6E825F89" w:rsidR="00AE25FE" w:rsidRPr="000A61E3" w:rsidRDefault="00AE25FE" w:rsidP="000A61E3">
      <w:pPr>
        <w:pStyle w:val="Prrafodelista"/>
        <w:numPr>
          <w:ilvl w:val="0"/>
          <w:numId w:val="12"/>
        </w:numPr>
        <w:rPr>
          <w:rFonts w:ascii="Arial" w:hAnsi="Arial" w:cs="Arial"/>
          <w:sz w:val="24"/>
          <w:szCs w:val="24"/>
        </w:rPr>
      </w:pPr>
      <w:r w:rsidRPr="000A61E3">
        <w:rPr>
          <w:rFonts w:ascii="Arial" w:hAnsi="Arial" w:cs="Arial"/>
          <w:sz w:val="24"/>
          <w:szCs w:val="24"/>
        </w:rPr>
        <w:t>El usuario</w:t>
      </w:r>
      <w:r w:rsidR="00F5555C" w:rsidRPr="000A61E3">
        <w:rPr>
          <w:rFonts w:ascii="Arial" w:hAnsi="Arial" w:cs="Arial"/>
          <w:sz w:val="24"/>
          <w:szCs w:val="24"/>
        </w:rPr>
        <w:t xml:space="preserve"> introduce los valores y</w:t>
      </w:r>
      <w:r w:rsidRPr="000A61E3">
        <w:rPr>
          <w:rFonts w:ascii="Arial" w:hAnsi="Arial" w:cs="Arial"/>
          <w:sz w:val="24"/>
          <w:szCs w:val="24"/>
        </w:rPr>
        <w:t xml:space="preserve"> confirma la publicación.</w:t>
      </w:r>
    </w:p>
    <w:p w14:paraId="3D417EAE" w14:textId="441432ED" w:rsidR="00F5555C" w:rsidRDefault="00F5555C" w:rsidP="00F5555C">
      <w:pPr>
        <w:rPr>
          <w:b/>
          <w:bCs/>
        </w:rPr>
      </w:pPr>
      <w:r w:rsidRPr="00F5555C">
        <w:rPr>
          <w:b/>
          <w:bCs/>
        </w:rPr>
        <w:t>Caminos alternativos</w:t>
      </w:r>
      <w:r>
        <w:rPr>
          <w:b/>
          <w:bCs/>
        </w:rPr>
        <w:t>:</w:t>
      </w:r>
    </w:p>
    <w:p w14:paraId="427116C7" w14:textId="58D5A785" w:rsidR="007F7B0F" w:rsidRDefault="007F7B0F" w:rsidP="00F5555C">
      <w:r w:rsidRPr="007F7B0F">
        <w:t>8. a) Si el usuario deja en blanco los campos de la publicación, el sistema muestra un mensaje de error y vuelve a mostrar el mismo formulario.</w:t>
      </w:r>
    </w:p>
    <w:p w14:paraId="17887C00" w14:textId="7CF99017" w:rsidR="0001309E" w:rsidRDefault="0001309E" w:rsidP="00F5555C">
      <w:r>
        <w:t>=================================================================</w:t>
      </w:r>
    </w:p>
    <w:p w14:paraId="1160E509" w14:textId="775D8CF8" w:rsidR="0001309E" w:rsidRDefault="0001309E" w:rsidP="0001309E">
      <w:pPr>
        <w:rPr>
          <w:lang w:val="es-ES_tradnl" w:eastAsia="en-US"/>
        </w:rPr>
      </w:pPr>
      <w:r w:rsidRPr="007D3E5F">
        <w:rPr>
          <w:b/>
          <w:bCs/>
          <w:lang w:val="es-ES_tradnl" w:eastAsia="en-US"/>
        </w:rPr>
        <w:t>Título</w:t>
      </w:r>
      <w:r>
        <w:rPr>
          <w:lang w:val="es-ES_tradnl" w:eastAsia="en-US"/>
        </w:rPr>
        <w:t>: Visualizar publicaciones de asignaturas seguidas.</w:t>
      </w:r>
    </w:p>
    <w:p w14:paraId="4D3F35F4" w14:textId="15277808" w:rsidR="0001309E" w:rsidRDefault="0001309E" w:rsidP="0001309E">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 xml:space="preserve">Usuario (estudiante o profesor) </w:t>
      </w:r>
      <w:r>
        <w:rPr>
          <w:lang w:val="es-ES_tradnl" w:eastAsia="en-US"/>
        </w:rPr>
        <w:t>y administrador.</w:t>
      </w:r>
    </w:p>
    <w:p w14:paraId="0D05A783" w14:textId="77777777" w:rsidR="0001309E" w:rsidRDefault="0001309E" w:rsidP="0001309E">
      <w:pPr>
        <w:rPr>
          <w:b/>
          <w:bCs/>
          <w:lang w:val="es-ES_tradnl" w:eastAsia="en-US"/>
        </w:rPr>
      </w:pPr>
      <w:r w:rsidRPr="007D3E5F">
        <w:rPr>
          <w:b/>
          <w:bCs/>
          <w:lang w:val="es-ES_tradnl" w:eastAsia="en-US"/>
        </w:rPr>
        <w:t>Precondiciones</w:t>
      </w:r>
      <w:r>
        <w:rPr>
          <w:b/>
          <w:bCs/>
          <w:lang w:val="es-ES_tradnl" w:eastAsia="en-US"/>
        </w:rPr>
        <w:t>:</w:t>
      </w:r>
    </w:p>
    <w:p w14:paraId="2CF80636" w14:textId="24086A55" w:rsidR="0001309E" w:rsidRDefault="000D679A" w:rsidP="0001309E">
      <w:pPr>
        <w:rPr>
          <w:lang w:val="es-ES_tradnl" w:eastAsia="en-US"/>
        </w:rPr>
      </w:pPr>
      <w:r>
        <w:rPr>
          <w:lang w:val="es-ES_tradnl" w:eastAsia="en-US"/>
        </w:rPr>
        <w:t>Seguir alguna asignatura</w:t>
      </w:r>
      <w:r w:rsidR="00537BCD">
        <w:rPr>
          <w:lang w:val="es-ES_tradnl" w:eastAsia="en-US"/>
        </w:rPr>
        <w:t>, existencia de asignaturas, publicaciones en la asignatura seguida</w:t>
      </w:r>
      <w:r w:rsidR="0001309E" w:rsidRPr="007D3E5F">
        <w:rPr>
          <w:lang w:val="es-ES_tradnl" w:eastAsia="en-US"/>
        </w:rPr>
        <w:t xml:space="preserve"> e iniciar sesión con una cuenta de usuario</w:t>
      </w:r>
      <w:r w:rsidR="0001309E">
        <w:rPr>
          <w:lang w:val="es-ES_tradnl" w:eastAsia="en-US"/>
        </w:rPr>
        <w:t>.</w:t>
      </w:r>
    </w:p>
    <w:p w14:paraId="5F87348F" w14:textId="77777777" w:rsidR="0001309E" w:rsidRDefault="0001309E" w:rsidP="0001309E">
      <w:pPr>
        <w:rPr>
          <w:b/>
          <w:bCs/>
          <w:lang w:val="es-ES_tradnl" w:eastAsia="en-US"/>
        </w:rPr>
      </w:pPr>
      <w:r w:rsidRPr="007D3E5F">
        <w:rPr>
          <w:b/>
          <w:bCs/>
          <w:lang w:val="es-ES_tradnl" w:eastAsia="en-US"/>
        </w:rPr>
        <w:t>Camino normal:</w:t>
      </w:r>
    </w:p>
    <w:p w14:paraId="60F82FFC" w14:textId="757732D4" w:rsidR="0001309E" w:rsidRPr="000A61E3" w:rsidRDefault="000D679A" w:rsidP="0001309E">
      <w:pPr>
        <w:pStyle w:val="Prrafodelista"/>
        <w:numPr>
          <w:ilvl w:val="0"/>
          <w:numId w:val="6"/>
        </w:numPr>
        <w:rPr>
          <w:rFonts w:ascii="Arial" w:hAnsi="Arial" w:cs="Arial"/>
          <w:sz w:val="24"/>
          <w:szCs w:val="24"/>
        </w:rPr>
      </w:pPr>
      <w:r w:rsidRPr="000A61E3">
        <w:rPr>
          <w:rFonts w:ascii="Arial" w:hAnsi="Arial" w:cs="Arial"/>
          <w:sz w:val="24"/>
          <w:szCs w:val="24"/>
        </w:rPr>
        <w:t>El usuario accede a un apartado del programa para ver las publicaciones de asignaturas seguidas.</w:t>
      </w:r>
    </w:p>
    <w:p w14:paraId="2C55AED0" w14:textId="1EF707AD" w:rsidR="0001309E" w:rsidRPr="000A61E3" w:rsidRDefault="000D679A" w:rsidP="0001309E">
      <w:pPr>
        <w:pStyle w:val="Prrafodelista"/>
        <w:numPr>
          <w:ilvl w:val="0"/>
          <w:numId w:val="6"/>
        </w:numPr>
        <w:rPr>
          <w:rFonts w:ascii="Arial" w:hAnsi="Arial" w:cs="Arial"/>
          <w:sz w:val="24"/>
          <w:szCs w:val="24"/>
        </w:rPr>
      </w:pPr>
      <w:r w:rsidRPr="000A61E3">
        <w:rPr>
          <w:rFonts w:ascii="Arial" w:hAnsi="Arial" w:cs="Arial"/>
          <w:sz w:val="24"/>
          <w:szCs w:val="24"/>
        </w:rPr>
        <w:t>El sistema le muestra las publicaciones de asignaturas seguidas.</w:t>
      </w:r>
    </w:p>
    <w:p w14:paraId="2AC84F64" w14:textId="6C19A8A9" w:rsidR="0001309E" w:rsidRPr="000D679A" w:rsidRDefault="000D679A" w:rsidP="0001309E">
      <w:r w:rsidRPr="000D679A">
        <w:lastRenderedPageBreak/>
        <w:t>=================================================================</w:t>
      </w:r>
    </w:p>
    <w:p w14:paraId="290D0D07" w14:textId="4712FE12" w:rsidR="0001309E" w:rsidRDefault="0001309E" w:rsidP="0001309E">
      <w:pPr>
        <w:rPr>
          <w:lang w:val="es-ES_tradnl" w:eastAsia="en-US"/>
        </w:rPr>
      </w:pPr>
      <w:r w:rsidRPr="007D3E5F">
        <w:rPr>
          <w:b/>
          <w:bCs/>
          <w:lang w:val="es-ES_tradnl" w:eastAsia="en-US"/>
        </w:rPr>
        <w:t>Título</w:t>
      </w:r>
      <w:r>
        <w:rPr>
          <w:lang w:val="es-ES_tradnl" w:eastAsia="en-US"/>
        </w:rPr>
        <w:t xml:space="preserve">: </w:t>
      </w:r>
      <w:r w:rsidR="00E5550D">
        <w:rPr>
          <w:lang w:val="es-ES_tradnl" w:eastAsia="en-US"/>
        </w:rPr>
        <w:t>Visualizar mis publicaciones</w:t>
      </w:r>
      <w:r>
        <w:rPr>
          <w:lang w:val="es-ES_tradnl" w:eastAsia="en-US"/>
        </w:rPr>
        <w:t>.</w:t>
      </w:r>
    </w:p>
    <w:p w14:paraId="74B99D6E" w14:textId="4953EB15" w:rsidR="0001309E" w:rsidRDefault="0001309E" w:rsidP="0001309E">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 xml:space="preserve">Usuario (estudiante o profesor) </w:t>
      </w:r>
      <w:r>
        <w:rPr>
          <w:lang w:val="es-ES_tradnl" w:eastAsia="en-US"/>
        </w:rPr>
        <w:t>y administrador.</w:t>
      </w:r>
    </w:p>
    <w:p w14:paraId="0FD987A4" w14:textId="77777777" w:rsidR="0001309E" w:rsidRDefault="0001309E" w:rsidP="0001309E">
      <w:pPr>
        <w:rPr>
          <w:b/>
          <w:bCs/>
          <w:lang w:val="es-ES_tradnl" w:eastAsia="en-US"/>
        </w:rPr>
      </w:pPr>
      <w:r w:rsidRPr="007D3E5F">
        <w:rPr>
          <w:b/>
          <w:bCs/>
          <w:lang w:val="es-ES_tradnl" w:eastAsia="en-US"/>
        </w:rPr>
        <w:t>Precondiciones</w:t>
      </w:r>
      <w:r>
        <w:rPr>
          <w:b/>
          <w:bCs/>
          <w:lang w:val="es-ES_tradnl" w:eastAsia="en-US"/>
        </w:rPr>
        <w:t>:</w:t>
      </w:r>
    </w:p>
    <w:p w14:paraId="116382A9" w14:textId="686E810C" w:rsidR="00E5550D" w:rsidRDefault="002C71D3" w:rsidP="0001309E">
      <w:pPr>
        <w:rPr>
          <w:lang w:val="es-ES_tradnl" w:eastAsia="en-US"/>
        </w:rPr>
      </w:pPr>
      <w:r>
        <w:rPr>
          <w:lang w:val="es-ES_tradnl" w:eastAsia="en-US"/>
        </w:rPr>
        <w:t>Algún post publicado</w:t>
      </w:r>
      <w:r w:rsidR="00E5550D">
        <w:rPr>
          <w:lang w:val="es-ES_tradnl" w:eastAsia="en-US"/>
        </w:rPr>
        <w:t xml:space="preserve"> e iniciar sesión con una cuenta de usuario.</w:t>
      </w:r>
    </w:p>
    <w:p w14:paraId="1A79AF2B" w14:textId="77777777" w:rsidR="0001309E" w:rsidRDefault="0001309E" w:rsidP="0001309E">
      <w:pPr>
        <w:rPr>
          <w:b/>
          <w:bCs/>
          <w:lang w:val="es-ES_tradnl" w:eastAsia="en-US"/>
        </w:rPr>
      </w:pPr>
      <w:r w:rsidRPr="007D3E5F">
        <w:rPr>
          <w:b/>
          <w:bCs/>
          <w:lang w:val="es-ES_tradnl" w:eastAsia="en-US"/>
        </w:rPr>
        <w:t>Camino normal:</w:t>
      </w:r>
    </w:p>
    <w:p w14:paraId="69CE8547" w14:textId="22A7DAF1" w:rsidR="002C71D3" w:rsidRPr="000A61E3" w:rsidRDefault="002C71D3" w:rsidP="002C71D3">
      <w:pPr>
        <w:pStyle w:val="Prrafodelista"/>
        <w:numPr>
          <w:ilvl w:val="0"/>
          <w:numId w:val="7"/>
        </w:numPr>
        <w:rPr>
          <w:rFonts w:ascii="Arial" w:hAnsi="Arial" w:cs="Arial"/>
          <w:sz w:val="24"/>
          <w:szCs w:val="24"/>
        </w:rPr>
      </w:pPr>
      <w:r w:rsidRPr="000A61E3">
        <w:rPr>
          <w:rFonts w:ascii="Arial" w:hAnsi="Arial" w:cs="Arial"/>
          <w:sz w:val="24"/>
          <w:szCs w:val="24"/>
        </w:rPr>
        <w:t>El usuario accede a un apartado del programa para ver sus propias publicaciones.</w:t>
      </w:r>
    </w:p>
    <w:p w14:paraId="78C1EE71" w14:textId="2AECB977" w:rsidR="0001309E" w:rsidRPr="000A61E3" w:rsidRDefault="0001309E" w:rsidP="0001309E">
      <w:pPr>
        <w:pStyle w:val="Prrafodelista"/>
        <w:numPr>
          <w:ilvl w:val="0"/>
          <w:numId w:val="7"/>
        </w:numPr>
        <w:rPr>
          <w:rFonts w:ascii="Arial" w:hAnsi="Arial" w:cs="Arial"/>
          <w:sz w:val="24"/>
          <w:szCs w:val="24"/>
        </w:rPr>
      </w:pPr>
      <w:r w:rsidRPr="000A61E3">
        <w:rPr>
          <w:rFonts w:ascii="Arial" w:hAnsi="Arial" w:cs="Arial"/>
          <w:sz w:val="24"/>
          <w:szCs w:val="24"/>
        </w:rPr>
        <w:t xml:space="preserve">El </w:t>
      </w:r>
      <w:r w:rsidR="002C71D3" w:rsidRPr="000A61E3">
        <w:rPr>
          <w:rFonts w:ascii="Arial" w:hAnsi="Arial" w:cs="Arial"/>
          <w:sz w:val="24"/>
          <w:szCs w:val="24"/>
        </w:rPr>
        <w:t>sistema le muestra sus propias publicaciones.</w:t>
      </w:r>
    </w:p>
    <w:p w14:paraId="3A7DED13" w14:textId="79C501A7" w:rsidR="002C71D3" w:rsidRDefault="002C71D3" w:rsidP="0001309E">
      <w:r>
        <w:t>=================================================================</w:t>
      </w:r>
    </w:p>
    <w:p w14:paraId="56717F1E" w14:textId="705BB337" w:rsidR="00B50F95" w:rsidRDefault="00B50F95" w:rsidP="00B50F95">
      <w:pPr>
        <w:rPr>
          <w:lang w:val="es-ES_tradnl" w:eastAsia="en-US"/>
        </w:rPr>
      </w:pPr>
      <w:r w:rsidRPr="007D3E5F">
        <w:rPr>
          <w:b/>
          <w:bCs/>
          <w:lang w:val="es-ES_tradnl" w:eastAsia="en-US"/>
        </w:rPr>
        <w:t>Título</w:t>
      </w:r>
      <w:r>
        <w:rPr>
          <w:lang w:val="es-ES_tradnl" w:eastAsia="en-US"/>
        </w:rPr>
        <w:t>: Visualizar publicaciones de asignatura.</w:t>
      </w:r>
    </w:p>
    <w:p w14:paraId="5B2681E1" w14:textId="29B28FB8" w:rsidR="00B50F95" w:rsidRDefault="00B50F95" w:rsidP="00B50F95">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 xml:space="preserve">Usuario (estudiante o profesor) </w:t>
      </w:r>
      <w:r>
        <w:rPr>
          <w:lang w:val="es-ES_tradnl" w:eastAsia="en-US"/>
        </w:rPr>
        <w:t>y administrador.</w:t>
      </w:r>
    </w:p>
    <w:p w14:paraId="6F5188BA" w14:textId="77777777" w:rsidR="00B50F95" w:rsidRDefault="00B50F95" w:rsidP="00B50F95">
      <w:pPr>
        <w:rPr>
          <w:b/>
          <w:bCs/>
          <w:lang w:val="es-ES_tradnl" w:eastAsia="en-US"/>
        </w:rPr>
      </w:pPr>
      <w:r w:rsidRPr="007D3E5F">
        <w:rPr>
          <w:b/>
          <w:bCs/>
          <w:lang w:val="es-ES_tradnl" w:eastAsia="en-US"/>
        </w:rPr>
        <w:t>Precondiciones</w:t>
      </w:r>
      <w:r>
        <w:rPr>
          <w:b/>
          <w:bCs/>
          <w:lang w:val="es-ES_tradnl" w:eastAsia="en-US"/>
        </w:rPr>
        <w:t>:</w:t>
      </w:r>
    </w:p>
    <w:p w14:paraId="25F7284E" w14:textId="5DE79FA2" w:rsidR="00B50F95" w:rsidRDefault="00537BCD" w:rsidP="00B50F95">
      <w:pPr>
        <w:rPr>
          <w:lang w:val="es-ES_tradnl" w:eastAsia="en-US"/>
        </w:rPr>
      </w:pPr>
      <w:r>
        <w:rPr>
          <w:lang w:val="es-ES_tradnl" w:eastAsia="en-US"/>
        </w:rPr>
        <w:t>Existencia de universidades, carreras y asignaturas en la aplicación e i</w:t>
      </w:r>
      <w:r w:rsidR="00B50F95" w:rsidRPr="007D3E5F">
        <w:rPr>
          <w:lang w:val="es-ES_tradnl" w:eastAsia="en-US"/>
        </w:rPr>
        <w:t>niciar sesión con una cuenta de usuario</w:t>
      </w:r>
      <w:r w:rsidR="00B50F95">
        <w:rPr>
          <w:lang w:val="es-ES_tradnl" w:eastAsia="en-US"/>
        </w:rPr>
        <w:t>.</w:t>
      </w:r>
    </w:p>
    <w:p w14:paraId="15D1FEFF" w14:textId="77777777" w:rsidR="00B50F95" w:rsidRDefault="00B50F95" w:rsidP="00B50F95">
      <w:pPr>
        <w:rPr>
          <w:b/>
          <w:bCs/>
          <w:lang w:val="es-ES_tradnl" w:eastAsia="en-US"/>
        </w:rPr>
      </w:pPr>
      <w:r w:rsidRPr="007D3E5F">
        <w:rPr>
          <w:b/>
          <w:bCs/>
          <w:lang w:val="es-ES_tradnl" w:eastAsia="en-US"/>
        </w:rPr>
        <w:t>Camino normal:</w:t>
      </w:r>
    </w:p>
    <w:p w14:paraId="47D9035C" w14:textId="184CA031"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usuario accede a un apartado para buscar una asignatura de la cual quiere visualizar sus publicaciones</w:t>
      </w:r>
    </w:p>
    <w:p w14:paraId="6B62B3E4" w14:textId="77777777"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sistema le devuelve las universidades españolas.</w:t>
      </w:r>
    </w:p>
    <w:p w14:paraId="449C1901" w14:textId="1F7B3184"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usuario selecciona la universidad donde está la asignatura que quiere visualizar sus publicaciones.</w:t>
      </w:r>
    </w:p>
    <w:p w14:paraId="337819D9" w14:textId="77777777"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sistema le devuelve las carreras universitarias de la universidad anterior.</w:t>
      </w:r>
    </w:p>
    <w:p w14:paraId="2184758C" w14:textId="7134A9C9"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usuario selecciona la carrera universitaria donde está la asignatura que quiere ver sus publicaciones.</w:t>
      </w:r>
    </w:p>
    <w:p w14:paraId="719E3BEC" w14:textId="0C6272FE"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sistema le devuelve las asignaturas de dicha carrera universitaria.</w:t>
      </w:r>
    </w:p>
    <w:p w14:paraId="37E22E33" w14:textId="266A7E45"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usuario elige la asignatura que quiere ver sus publicaciones.</w:t>
      </w:r>
    </w:p>
    <w:p w14:paraId="5E7AF51B" w14:textId="3B78863A" w:rsidR="00B50F95" w:rsidRPr="000A61E3" w:rsidRDefault="00B50F95" w:rsidP="00B50F95">
      <w:pPr>
        <w:pStyle w:val="Prrafodelista"/>
        <w:numPr>
          <w:ilvl w:val="0"/>
          <w:numId w:val="9"/>
        </w:numPr>
        <w:rPr>
          <w:rFonts w:ascii="Arial" w:hAnsi="Arial" w:cs="Arial"/>
          <w:sz w:val="24"/>
          <w:szCs w:val="24"/>
        </w:rPr>
      </w:pPr>
      <w:r w:rsidRPr="000A61E3">
        <w:rPr>
          <w:rFonts w:ascii="Arial" w:hAnsi="Arial" w:cs="Arial"/>
          <w:sz w:val="24"/>
          <w:szCs w:val="24"/>
        </w:rPr>
        <w:t>El sistema le muestra todas las publicaciones de esa asignatura.</w:t>
      </w:r>
    </w:p>
    <w:p w14:paraId="19C22B0D" w14:textId="64DC86E6" w:rsidR="00AE266C" w:rsidRDefault="00AE266C" w:rsidP="00EE2DA8">
      <w:r>
        <w:t>==============================================================</w:t>
      </w:r>
      <w:r w:rsidR="00EE2DA8">
        <w:t>===</w:t>
      </w:r>
    </w:p>
    <w:p w14:paraId="522010F3" w14:textId="46458D58" w:rsidR="00EE2DA8" w:rsidRDefault="00EE2DA8" w:rsidP="00EE2DA8">
      <w:pPr>
        <w:rPr>
          <w:lang w:val="es-ES_tradnl" w:eastAsia="en-US"/>
        </w:rPr>
      </w:pPr>
      <w:r w:rsidRPr="007D3E5F">
        <w:rPr>
          <w:b/>
          <w:bCs/>
          <w:lang w:val="es-ES_tradnl" w:eastAsia="en-US"/>
        </w:rPr>
        <w:t>Título</w:t>
      </w:r>
      <w:r>
        <w:rPr>
          <w:lang w:val="es-ES_tradnl" w:eastAsia="en-US"/>
        </w:rPr>
        <w:t>: Visualizar carreras universitarias</w:t>
      </w:r>
    </w:p>
    <w:p w14:paraId="33371FCE" w14:textId="61F5D340" w:rsidR="00EE2DA8" w:rsidRDefault="00EE2DA8" w:rsidP="00EE2DA8">
      <w:pPr>
        <w:rPr>
          <w:lang w:val="es-ES_tradnl" w:eastAsia="en-US"/>
        </w:rPr>
      </w:pPr>
      <w:r w:rsidRPr="007D3E5F">
        <w:rPr>
          <w:b/>
          <w:bCs/>
          <w:lang w:val="es-ES_tradnl" w:eastAsia="en-US"/>
        </w:rPr>
        <w:t>Actores</w:t>
      </w:r>
      <w:r>
        <w:rPr>
          <w:lang w:val="es-ES_tradnl" w:eastAsia="en-US"/>
        </w:rPr>
        <w:t>: Administrador.</w:t>
      </w:r>
    </w:p>
    <w:p w14:paraId="64CC0065" w14:textId="77777777" w:rsidR="00EE2DA8" w:rsidRDefault="00EE2DA8" w:rsidP="00EE2DA8">
      <w:pPr>
        <w:rPr>
          <w:b/>
          <w:bCs/>
          <w:lang w:val="es-ES_tradnl" w:eastAsia="en-US"/>
        </w:rPr>
      </w:pPr>
      <w:r w:rsidRPr="007D3E5F">
        <w:rPr>
          <w:b/>
          <w:bCs/>
          <w:lang w:val="es-ES_tradnl" w:eastAsia="en-US"/>
        </w:rPr>
        <w:t>Precondiciones</w:t>
      </w:r>
      <w:r>
        <w:rPr>
          <w:b/>
          <w:bCs/>
          <w:lang w:val="es-ES_tradnl" w:eastAsia="en-US"/>
        </w:rPr>
        <w:t>:</w:t>
      </w:r>
    </w:p>
    <w:p w14:paraId="01380560" w14:textId="505AEED7" w:rsidR="00EE2DA8" w:rsidRDefault="00537BCD" w:rsidP="00EE2DA8">
      <w:pPr>
        <w:rPr>
          <w:lang w:val="es-ES_tradnl" w:eastAsia="en-US"/>
        </w:rPr>
      </w:pPr>
      <w:r>
        <w:rPr>
          <w:lang w:val="es-ES_tradnl" w:eastAsia="en-US"/>
        </w:rPr>
        <w:t>Existencia de carreras universitarias en la aplicación e i</w:t>
      </w:r>
      <w:r w:rsidR="00EE2DA8" w:rsidRPr="007D3E5F">
        <w:rPr>
          <w:lang w:val="es-ES_tradnl" w:eastAsia="en-US"/>
        </w:rPr>
        <w:t xml:space="preserve">niciar sesión con una cuenta de </w:t>
      </w:r>
      <w:r w:rsidR="00EE2DA8">
        <w:rPr>
          <w:lang w:val="es-ES_tradnl" w:eastAsia="en-US"/>
        </w:rPr>
        <w:t>administrador.</w:t>
      </w:r>
    </w:p>
    <w:p w14:paraId="5D32EFD1" w14:textId="77777777" w:rsidR="00EE2DA8" w:rsidRDefault="00EE2DA8" w:rsidP="00EE2DA8">
      <w:pPr>
        <w:rPr>
          <w:b/>
          <w:bCs/>
          <w:lang w:val="es-ES_tradnl" w:eastAsia="en-US"/>
        </w:rPr>
      </w:pPr>
      <w:r w:rsidRPr="007D3E5F">
        <w:rPr>
          <w:b/>
          <w:bCs/>
          <w:lang w:val="es-ES_tradnl" w:eastAsia="en-US"/>
        </w:rPr>
        <w:t>Camino normal:</w:t>
      </w:r>
    </w:p>
    <w:p w14:paraId="6045C025" w14:textId="100D8BDC" w:rsidR="00EE2DA8" w:rsidRPr="000A61E3" w:rsidRDefault="00EE2DA8" w:rsidP="000A61E3">
      <w:pPr>
        <w:pStyle w:val="Prrafodelista"/>
        <w:numPr>
          <w:ilvl w:val="0"/>
          <w:numId w:val="13"/>
        </w:numPr>
        <w:rPr>
          <w:rFonts w:ascii="Arial" w:hAnsi="Arial" w:cs="Arial"/>
          <w:sz w:val="24"/>
          <w:szCs w:val="24"/>
        </w:rPr>
      </w:pPr>
      <w:r w:rsidRPr="000A61E3">
        <w:rPr>
          <w:rFonts w:ascii="Arial" w:hAnsi="Arial" w:cs="Arial"/>
          <w:sz w:val="24"/>
          <w:szCs w:val="24"/>
        </w:rPr>
        <w:t xml:space="preserve">El administrador accede a un panel de control donde el administrador puede </w:t>
      </w:r>
      <w:r w:rsidRPr="000A61E3">
        <w:rPr>
          <w:rFonts w:ascii="Arial" w:hAnsi="Arial" w:cs="Arial"/>
          <w:sz w:val="24"/>
          <w:szCs w:val="24"/>
        </w:rPr>
        <w:lastRenderedPageBreak/>
        <w:t>realizar tareas de administración.</w:t>
      </w:r>
    </w:p>
    <w:p w14:paraId="72BB2201" w14:textId="42A7DF81" w:rsidR="00EE2DA8" w:rsidRPr="000A61E3" w:rsidRDefault="00EE2DA8" w:rsidP="000A61E3">
      <w:pPr>
        <w:pStyle w:val="Prrafodelista"/>
        <w:numPr>
          <w:ilvl w:val="0"/>
          <w:numId w:val="13"/>
        </w:numPr>
        <w:rPr>
          <w:rFonts w:ascii="Arial" w:hAnsi="Arial" w:cs="Arial"/>
          <w:sz w:val="24"/>
          <w:szCs w:val="24"/>
        </w:rPr>
      </w:pPr>
      <w:r w:rsidRPr="000A61E3">
        <w:rPr>
          <w:rFonts w:ascii="Arial" w:hAnsi="Arial" w:cs="Arial"/>
          <w:sz w:val="24"/>
          <w:szCs w:val="24"/>
        </w:rPr>
        <w:t>El sistema le muestra diferentes opciones de administración.</w:t>
      </w:r>
    </w:p>
    <w:p w14:paraId="3D3623C4" w14:textId="1F38A89F" w:rsidR="00EE2DA8" w:rsidRPr="000A61E3" w:rsidRDefault="00EE2DA8" w:rsidP="000A61E3">
      <w:pPr>
        <w:pStyle w:val="Prrafodelista"/>
        <w:numPr>
          <w:ilvl w:val="0"/>
          <w:numId w:val="13"/>
        </w:numPr>
        <w:rPr>
          <w:rFonts w:ascii="Arial" w:hAnsi="Arial" w:cs="Arial"/>
          <w:sz w:val="24"/>
          <w:szCs w:val="24"/>
        </w:rPr>
      </w:pPr>
      <w:r w:rsidRPr="000A61E3">
        <w:rPr>
          <w:rFonts w:ascii="Arial" w:hAnsi="Arial" w:cs="Arial"/>
          <w:sz w:val="24"/>
          <w:szCs w:val="24"/>
        </w:rPr>
        <w:t>El administrador selecciona visualizar carreras universitarias.</w:t>
      </w:r>
    </w:p>
    <w:p w14:paraId="1BD1EB1E" w14:textId="021E898D" w:rsidR="00AE266C" w:rsidRPr="000A61E3" w:rsidRDefault="00EE2DA8" w:rsidP="000A61E3">
      <w:pPr>
        <w:pStyle w:val="Prrafodelista"/>
        <w:numPr>
          <w:ilvl w:val="0"/>
          <w:numId w:val="13"/>
        </w:numPr>
        <w:rPr>
          <w:rFonts w:ascii="Arial" w:hAnsi="Arial" w:cs="Arial"/>
          <w:sz w:val="24"/>
          <w:szCs w:val="24"/>
        </w:rPr>
      </w:pPr>
      <w:r w:rsidRPr="000A61E3">
        <w:rPr>
          <w:rFonts w:ascii="Arial" w:hAnsi="Arial" w:cs="Arial"/>
          <w:sz w:val="24"/>
          <w:szCs w:val="24"/>
        </w:rPr>
        <w:t>El sistema le muestra las carreas universitarias disponibles en la aplicación.</w:t>
      </w:r>
    </w:p>
    <w:p w14:paraId="02F68698" w14:textId="26050416" w:rsidR="00EE2DA8" w:rsidRDefault="00EE2DA8" w:rsidP="00EE2DA8">
      <w:pPr>
        <w:rPr>
          <w:lang w:val="es-ES_tradnl" w:eastAsia="en-US"/>
        </w:rPr>
      </w:pPr>
      <w:r>
        <w:rPr>
          <w:lang w:val="es-ES_tradnl"/>
        </w:rPr>
        <w:t>=================================================================</w:t>
      </w:r>
      <w:r w:rsidRPr="00EE2DA8">
        <w:rPr>
          <w:b/>
          <w:bCs/>
          <w:lang w:val="es-ES_tradnl" w:eastAsia="en-US"/>
        </w:rPr>
        <w:t xml:space="preserve"> </w:t>
      </w:r>
      <w:r w:rsidRPr="007D3E5F">
        <w:rPr>
          <w:b/>
          <w:bCs/>
          <w:lang w:val="es-ES_tradnl" w:eastAsia="en-US"/>
        </w:rPr>
        <w:t>Título</w:t>
      </w:r>
      <w:r>
        <w:rPr>
          <w:lang w:val="es-ES_tradnl" w:eastAsia="en-US"/>
        </w:rPr>
        <w:t>: Visualizar universidades</w:t>
      </w:r>
    </w:p>
    <w:p w14:paraId="4696222D" w14:textId="77777777" w:rsidR="00EE2DA8" w:rsidRDefault="00EE2DA8" w:rsidP="00EE2DA8">
      <w:pPr>
        <w:rPr>
          <w:lang w:val="es-ES_tradnl" w:eastAsia="en-US"/>
        </w:rPr>
      </w:pPr>
      <w:r w:rsidRPr="007D3E5F">
        <w:rPr>
          <w:b/>
          <w:bCs/>
          <w:lang w:val="es-ES_tradnl" w:eastAsia="en-US"/>
        </w:rPr>
        <w:t>Actores</w:t>
      </w:r>
      <w:r>
        <w:rPr>
          <w:lang w:val="es-ES_tradnl" w:eastAsia="en-US"/>
        </w:rPr>
        <w:t>: Administrador.</w:t>
      </w:r>
    </w:p>
    <w:p w14:paraId="08A9F198" w14:textId="77777777" w:rsidR="00EE2DA8" w:rsidRDefault="00EE2DA8" w:rsidP="00EE2DA8">
      <w:pPr>
        <w:rPr>
          <w:b/>
          <w:bCs/>
          <w:lang w:val="es-ES_tradnl" w:eastAsia="en-US"/>
        </w:rPr>
      </w:pPr>
      <w:r w:rsidRPr="007D3E5F">
        <w:rPr>
          <w:b/>
          <w:bCs/>
          <w:lang w:val="es-ES_tradnl" w:eastAsia="en-US"/>
        </w:rPr>
        <w:t>Precondiciones</w:t>
      </w:r>
      <w:r>
        <w:rPr>
          <w:b/>
          <w:bCs/>
          <w:lang w:val="es-ES_tradnl" w:eastAsia="en-US"/>
        </w:rPr>
        <w:t>:</w:t>
      </w:r>
    </w:p>
    <w:p w14:paraId="7AA60525" w14:textId="7818126A" w:rsidR="00EE2DA8" w:rsidRDefault="00537BCD" w:rsidP="00EE2DA8">
      <w:pPr>
        <w:rPr>
          <w:lang w:val="es-ES_tradnl" w:eastAsia="en-US"/>
        </w:rPr>
      </w:pPr>
      <w:r>
        <w:rPr>
          <w:lang w:val="es-ES_tradnl" w:eastAsia="en-US"/>
        </w:rPr>
        <w:t>Existencia de universidades en la aplicación e i</w:t>
      </w:r>
      <w:r w:rsidR="00EE2DA8" w:rsidRPr="007D3E5F">
        <w:rPr>
          <w:lang w:val="es-ES_tradnl" w:eastAsia="en-US"/>
        </w:rPr>
        <w:t xml:space="preserve">niciar sesión con una cuenta de </w:t>
      </w:r>
      <w:r w:rsidR="00EE2DA8">
        <w:rPr>
          <w:lang w:val="es-ES_tradnl" w:eastAsia="en-US"/>
        </w:rPr>
        <w:t>administrador.</w:t>
      </w:r>
    </w:p>
    <w:p w14:paraId="4E204DBC" w14:textId="77777777" w:rsidR="00EE2DA8" w:rsidRDefault="00EE2DA8" w:rsidP="00EE2DA8">
      <w:pPr>
        <w:rPr>
          <w:b/>
          <w:bCs/>
          <w:lang w:val="es-ES_tradnl" w:eastAsia="en-US"/>
        </w:rPr>
      </w:pPr>
      <w:r w:rsidRPr="007D3E5F">
        <w:rPr>
          <w:b/>
          <w:bCs/>
          <w:lang w:val="es-ES_tradnl" w:eastAsia="en-US"/>
        </w:rPr>
        <w:t>Camino normal:</w:t>
      </w:r>
    </w:p>
    <w:p w14:paraId="4852F159" w14:textId="77777777" w:rsidR="00EE2DA8" w:rsidRPr="000A61E3" w:rsidRDefault="00EE2DA8" w:rsidP="000A61E3">
      <w:pPr>
        <w:pStyle w:val="Prrafodelista"/>
        <w:numPr>
          <w:ilvl w:val="0"/>
          <w:numId w:val="14"/>
        </w:numPr>
        <w:rPr>
          <w:rFonts w:ascii="Arial" w:hAnsi="Arial" w:cs="Arial"/>
          <w:sz w:val="24"/>
          <w:szCs w:val="24"/>
        </w:rPr>
      </w:pPr>
      <w:r w:rsidRPr="000A61E3">
        <w:rPr>
          <w:rFonts w:ascii="Arial" w:hAnsi="Arial" w:cs="Arial"/>
          <w:sz w:val="24"/>
          <w:szCs w:val="24"/>
        </w:rPr>
        <w:t>El administrador accede a un panel de control donde el administrador puede realizar tareas de administración.</w:t>
      </w:r>
    </w:p>
    <w:p w14:paraId="3101CB2F" w14:textId="77777777" w:rsidR="00EE2DA8" w:rsidRPr="000A61E3" w:rsidRDefault="00EE2DA8" w:rsidP="000A61E3">
      <w:pPr>
        <w:pStyle w:val="Prrafodelista"/>
        <w:numPr>
          <w:ilvl w:val="0"/>
          <w:numId w:val="14"/>
        </w:numPr>
        <w:rPr>
          <w:rFonts w:ascii="Arial" w:hAnsi="Arial" w:cs="Arial"/>
          <w:sz w:val="24"/>
          <w:szCs w:val="24"/>
        </w:rPr>
      </w:pPr>
      <w:r w:rsidRPr="000A61E3">
        <w:rPr>
          <w:rFonts w:ascii="Arial" w:hAnsi="Arial" w:cs="Arial"/>
          <w:sz w:val="24"/>
          <w:szCs w:val="24"/>
        </w:rPr>
        <w:t>El sistema le muestra diferentes opciones de administración.</w:t>
      </w:r>
    </w:p>
    <w:p w14:paraId="2CDC9A79" w14:textId="7AB2A13A" w:rsidR="00EE2DA8" w:rsidRPr="000A61E3" w:rsidRDefault="00EE2DA8" w:rsidP="000A61E3">
      <w:pPr>
        <w:pStyle w:val="Prrafodelista"/>
        <w:numPr>
          <w:ilvl w:val="0"/>
          <w:numId w:val="14"/>
        </w:numPr>
        <w:rPr>
          <w:rFonts w:ascii="Arial" w:hAnsi="Arial" w:cs="Arial"/>
          <w:sz w:val="24"/>
          <w:szCs w:val="24"/>
        </w:rPr>
      </w:pPr>
      <w:r w:rsidRPr="000A61E3">
        <w:rPr>
          <w:rFonts w:ascii="Arial" w:hAnsi="Arial" w:cs="Arial"/>
          <w:sz w:val="24"/>
          <w:szCs w:val="24"/>
        </w:rPr>
        <w:t>El administrador selecciona visualizar universidades.</w:t>
      </w:r>
    </w:p>
    <w:p w14:paraId="261EE9FA" w14:textId="4E25E802" w:rsidR="00EE2DA8" w:rsidRDefault="00EE2DA8" w:rsidP="000A61E3">
      <w:pPr>
        <w:pStyle w:val="Prrafodelista"/>
        <w:numPr>
          <w:ilvl w:val="0"/>
          <w:numId w:val="14"/>
        </w:numPr>
        <w:rPr>
          <w:rFonts w:ascii="Arial" w:hAnsi="Arial" w:cs="Arial"/>
          <w:sz w:val="24"/>
          <w:szCs w:val="24"/>
        </w:rPr>
      </w:pPr>
      <w:r w:rsidRPr="000A61E3">
        <w:rPr>
          <w:rFonts w:ascii="Arial" w:hAnsi="Arial" w:cs="Arial"/>
          <w:sz w:val="24"/>
          <w:szCs w:val="24"/>
        </w:rPr>
        <w:t>El sistema le muestra las universidades disponibles en la aplicación.</w:t>
      </w:r>
    </w:p>
    <w:p w14:paraId="1F427AEE" w14:textId="1E4EBFC3" w:rsidR="001B7F35" w:rsidRDefault="001B7F35" w:rsidP="001B7F35">
      <w:pPr>
        <w:rPr>
          <w:rFonts w:cs="Arial"/>
        </w:rPr>
      </w:pPr>
      <w:r>
        <w:rPr>
          <w:rFonts w:cs="Arial"/>
        </w:rPr>
        <w:t>=================================================================</w:t>
      </w:r>
    </w:p>
    <w:p w14:paraId="644A42C1" w14:textId="5CADBAB1" w:rsidR="001B7F35" w:rsidRDefault="001B7F35" w:rsidP="001B7F35">
      <w:pPr>
        <w:rPr>
          <w:lang w:val="es-ES_tradnl" w:eastAsia="en-US"/>
        </w:rPr>
      </w:pPr>
      <w:r w:rsidRPr="007D3E5F">
        <w:rPr>
          <w:b/>
          <w:bCs/>
          <w:lang w:val="es-ES_tradnl" w:eastAsia="en-US"/>
        </w:rPr>
        <w:t>Título</w:t>
      </w:r>
      <w:r>
        <w:rPr>
          <w:lang w:val="es-ES_tradnl" w:eastAsia="en-US"/>
        </w:rPr>
        <w:t>: Buscar asignatura.</w:t>
      </w:r>
    </w:p>
    <w:p w14:paraId="0FEFCB1F" w14:textId="3875E756" w:rsidR="001B7F35" w:rsidRDefault="001B7F35" w:rsidP="001B7F35">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 xml:space="preserve">Usuario (estudiante o profesor) </w:t>
      </w:r>
      <w:r>
        <w:rPr>
          <w:lang w:val="es-ES_tradnl" w:eastAsia="en-US"/>
        </w:rPr>
        <w:t>y administrador.</w:t>
      </w:r>
    </w:p>
    <w:p w14:paraId="7D50120A" w14:textId="77777777" w:rsidR="001B7F35" w:rsidRDefault="001B7F35" w:rsidP="001B7F35">
      <w:pPr>
        <w:rPr>
          <w:b/>
          <w:bCs/>
          <w:lang w:val="es-ES_tradnl" w:eastAsia="en-US"/>
        </w:rPr>
      </w:pPr>
      <w:r w:rsidRPr="007D3E5F">
        <w:rPr>
          <w:b/>
          <w:bCs/>
          <w:lang w:val="es-ES_tradnl" w:eastAsia="en-US"/>
        </w:rPr>
        <w:t>Precondiciones</w:t>
      </w:r>
      <w:r>
        <w:rPr>
          <w:b/>
          <w:bCs/>
          <w:lang w:val="es-ES_tradnl" w:eastAsia="en-US"/>
        </w:rPr>
        <w:t>:</w:t>
      </w:r>
    </w:p>
    <w:p w14:paraId="03D1092A" w14:textId="1B0FC72A" w:rsidR="001B7F35" w:rsidRDefault="00537BCD" w:rsidP="001B7F35">
      <w:pPr>
        <w:rPr>
          <w:lang w:val="es-ES_tradnl" w:eastAsia="en-US"/>
        </w:rPr>
      </w:pPr>
      <w:r>
        <w:rPr>
          <w:lang w:val="es-ES_tradnl" w:eastAsia="en-US"/>
        </w:rPr>
        <w:t>Existencia de universidades, carreras y asignaturas en la aplicación e i</w:t>
      </w:r>
      <w:r w:rsidR="001B7F35" w:rsidRPr="007D3E5F">
        <w:rPr>
          <w:lang w:val="es-ES_tradnl" w:eastAsia="en-US"/>
        </w:rPr>
        <w:t>niciar sesión con una cuenta de usuario</w:t>
      </w:r>
      <w:r w:rsidR="001B7F35">
        <w:rPr>
          <w:lang w:val="es-ES_tradnl" w:eastAsia="en-US"/>
        </w:rPr>
        <w:t>.</w:t>
      </w:r>
    </w:p>
    <w:p w14:paraId="1B319EBD" w14:textId="77777777" w:rsidR="001B7F35" w:rsidRDefault="001B7F35" w:rsidP="001B7F35">
      <w:pPr>
        <w:rPr>
          <w:b/>
          <w:bCs/>
          <w:lang w:val="es-ES_tradnl" w:eastAsia="en-US"/>
        </w:rPr>
      </w:pPr>
      <w:r w:rsidRPr="007D3E5F">
        <w:rPr>
          <w:b/>
          <w:bCs/>
          <w:lang w:val="es-ES_tradnl" w:eastAsia="en-US"/>
        </w:rPr>
        <w:t>Camino normal:</w:t>
      </w:r>
    </w:p>
    <w:p w14:paraId="59A37E7E" w14:textId="77777777"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El usuario empieza el procedimiento de búsqueda</w:t>
      </w:r>
    </w:p>
    <w:p w14:paraId="70388CB3" w14:textId="77777777"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El sistema le devuelve las universidades españolas.</w:t>
      </w:r>
    </w:p>
    <w:p w14:paraId="447AA291" w14:textId="5AEF3064"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 xml:space="preserve">El usuario selecciona la universidad donde está la </w:t>
      </w:r>
      <w:r>
        <w:rPr>
          <w:rFonts w:ascii="Arial" w:hAnsi="Arial" w:cs="Arial"/>
          <w:sz w:val="24"/>
          <w:szCs w:val="24"/>
        </w:rPr>
        <w:t>asignatura que quiere buscar.</w:t>
      </w:r>
    </w:p>
    <w:p w14:paraId="2FBB721D" w14:textId="77777777"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El sistema le devuelve las carreras universitarias de la universidad anterior.</w:t>
      </w:r>
    </w:p>
    <w:p w14:paraId="4515896B" w14:textId="5F676C73"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 xml:space="preserve">El usuario selecciona la carrera universitaria donde está la asignatura </w:t>
      </w:r>
      <w:r>
        <w:rPr>
          <w:rFonts w:ascii="Arial" w:hAnsi="Arial" w:cs="Arial"/>
          <w:sz w:val="24"/>
          <w:szCs w:val="24"/>
        </w:rPr>
        <w:t>que quiere buscar.</w:t>
      </w:r>
    </w:p>
    <w:p w14:paraId="6645A144" w14:textId="77777777" w:rsidR="001B7F35" w:rsidRPr="000A61E3"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El sistema le devuelve las asignaturas de dicha carrera universitaria.</w:t>
      </w:r>
    </w:p>
    <w:p w14:paraId="18488DEA" w14:textId="712E947E" w:rsidR="001B7F35" w:rsidRDefault="001B7F35" w:rsidP="001B7F35">
      <w:pPr>
        <w:pStyle w:val="Prrafodelista"/>
        <w:numPr>
          <w:ilvl w:val="0"/>
          <w:numId w:val="15"/>
        </w:numPr>
        <w:rPr>
          <w:rFonts w:ascii="Arial" w:hAnsi="Arial" w:cs="Arial"/>
          <w:sz w:val="24"/>
          <w:szCs w:val="24"/>
        </w:rPr>
      </w:pPr>
      <w:r w:rsidRPr="000A61E3">
        <w:rPr>
          <w:rFonts w:ascii="Arial" w:hAnsi="Arial" w:cs="Arial"/>
          <w:sz w:val="24"/>
          <w:szCs w:val="24"/>
        </w:rPr>
        <w:t xml:space="preserve">El usuario selecciona la asignatura </w:t>
      </w:r>
      <w:r>
        <w:rPr>
          <w:rFonts w:ascii="Arial" w:hAnsi="Arial" w:cs="Arial"/>
          <w:sz w:val="24"/>
          <w:szCs w:val="24"/>
        </w:rPr>
        <w:t>buscada.</w:t>
      </w:r>
    </w:p>
    <w:p w14:paraId="230397AB" w14:textId="63DDE97A" w:rsidR="002F3C4E" w:rsidRDefault="002F3C4E" w:rsidP="002F3C4E">
      <w:pPr>
        <w:rPr>
          <w:rFonts w:cs="Arial"/>
        </w:rPr>
      </w:pPr>
      <w:r>
        <w:rPr>
          <w:rFonts w:cs="Arial"/>
        </w:rPr>
        <w:t>=================================================================</w:t>
      </w:r>
    </w:p>
    <w:p w14:paraId="520005F0" w14:textId="6B06EA84" w:rsidR="002F3C4E" w:rsidRDefault="002F3C4E" w:rsidP="002F3C4E">
      <w:pPr>
        <w:rPr>
          <w:lang w:val="es-ES_tradnl" w:eastAsia="en-US"/>
        </w:rPr>
      </w:pPr>
      <w:r w:rsidRPr="007D3E5F">
        <w:rPr>
          <w:b/>
          <w:bCs/>
          <w:lang w:val="es-ES_tradnl" w:eastAsia="en-US"/>
        </w:rPr>
        <w:t>Título</w:t>
      </w:r>
      <w:r>
        <w:rPr>
          <w:lang w:val="es-ES_tradnl" w:eastAsia="en-US"/>
        </w:rPr>
        <w:t>: Dar me gusta a publicación.</w:t>
      </w:r>
    </w:p>
    <w:p w14:paraId="65F0B129" w14:textId="7D980AAE" w:rsidR="002F3C4E" w:rsidRDefault="002F3C4E" w:rsidP="002F3C4E">
      <w:pPr>
        <w:rPr>
          <w:lang w:val="es-ES_tradnl" w:eastAsia="en-US"/>
        </w:rPr>
      </w:pPr>
      <w:r w:rsidRPr="007D3E5F">
        <w:rPr>
          <w:b/>
          <w:bCs/>
          <w:lang w:val="es-ES_tradnl" w:eastAsia="en-US"/>
        </w:rPr>
        <w:t>Actores</w:t>
      </w:r>
      <w:r>
        <w:rPr>
          <w:lang w:val="es-ES_tradnl" w:eastAsia="en-US"/>
        </w:rPr>
        <w:t xml:space="preserve">: </w:t>
      </w:r>
      <w:r w:rsidR="000025B3">
        <w:rPr>
          <w:lang w:val="es-ES_tradnl" w:eastAsia="en-US"/>
        </w:rPr>
        <w:t xml:space="preserve">Usuario (estudiante o profesor) </w:t>
      </w:r>
      <w:r>
        <w:rPr>
          <w:lang w:val="es-ES_tradnl" w:eastAsia="en-US"/>
        </w:rPr>
        <w:t>y administrador.</w:t>
      </w:r>
    </w:p>
    <w:p w14:paraId="5DC95E17" w14:textId="77777777" w:rsidR="002F3C4E" w:rsidRDefault="002F3C4E" w:rsidP="002F3C4E">
      <w:pPr>
        <w:rPr>
          <w:b/>
          <w:bCs/>
          <w:lang w:val="es-ES_tradnl" w:eastAsia="en-US"/>
        </w:rPr>
      </w:pPr>
      <w:r w:rsidRPr="007D3E5F">
        <w:rPr>
          <w:b/>
          <w:bCs/>
          <w:lang w:val="es-ES_tradnl" w:eastAsia="en-US"/>
        </w:rPr>
        <w:t>Precondiciones</w:t>
      </w:r>
      <w:r>
        <w:rPr>
          <w:b/>
          <w:bCs/>
          <w:lang w:val="es-ES_tradnl" w:eastAsia="en-US"/>
        </w:rPr>
        <w:t>:</w:t>
      </w:r>
    </w:p>
    <w:p w14:paraId="112B7D49" w14:textId="3AF9B0E6" w:rsidR="002F3C4E" w:rsidRDefault="00537BCD" w:rsidP="002F3C4E">
      <w:pPr>
        <w:rPr>
          <w:lang w:val="es-ES_tradnl" w:eastAsia="en-US"/>
        </w:rPr>
      </w:pPr>
      <w:r>
        <w:rPr>
          <w:lang w:val="es-ES_tradnl" w:eastAsia="en-US"/>
        </w:rPr>
        <w:t>Existencia de publicaciones en la aplicación</w:t>
      </w:r>
      <w:r w:rsidR="00662A99">
        <w:rPr>
          <w:lang w:val="es-ES_tradnl" w:eastAsia="en-US"/>
        </w:rPr>
        <w:t xml:space="preserve"> </w:t>
      </w:r>
      <w:r>
        <w:rPr>
          <w:lang w:val="es-ES_tradnl" w:eastAsia="en-US"/>
        </w:rPr>
        <w:t>e i</w:t>
      </w:r>
      <w:r w:rsidR="002F3C4E" w:rsidRPr="007D3E5F">
        <w:rPr>
          <w:lang w:val="es-ES_tradnl" w:eastAsia="en-US"/>
        </w:rPr>
        <w:t>niciar sesión con una cuenta de usuario</w:t>
      </w:r>
      <w:r w:rsidR="002F3C4E">
        <w:rPr>
          <w:lang w:val="es-ES_tradnl" w:eastAsia="en-US"/>
        </w:rPr>
        <w:t>.</w:t>
      </w:r>
    </w:p>
    <w:p w14:paraId="4C7226B2" w14:textId="77777777" w:rsidR="002F3C4E" w:rsidRDefault="002F3C4E" w:rsidP="002F3C4E">
      <w:pPr>
        <w:rPr>
          <w:b/>
          <w:bCs/>
          <w:lang w:val="es-ES_tradnl" w:eastAsia="en-US"/>
        </w:rPr>
      </w:pPr>
      <w:r w:rsidRPr="007D3E5F">
        <w:rPr>
          <w:b/>
          <w:bCs/>
          <w:lang w:val="es-ES_tradnl" w:eastAsia="en-US"/>
        </w:rPr>
        <w:lastRenderedPageBreak/>
        <w:t>Camino normal:</w:t>
      </w:r>
    </w:p>
    <w:p w14:paraId="524357F3" w14:textId="30D19A4B" w:rsidR="002F3C4E" w:rsidRPr="000A61E3" w:rsidRDefault="002F3C4E" w:rsidP="002F3C4E">
      <w:pPr>
        <w:pStyle w:val="Prrafodelista"/>
        <w:numPr>
          <w:ilvl w:val="0"/>
          <w:numId w:val="16"/>
        </w:numPr>
        <w:rPr>
          <w:rFonts w:ascii="Arial" w:hAnsi="Arial" w:cs="Arial"/>
          <w:sz w:val="24"/>
          <w:szCs w:val="24"/>
        </w:rPr>
      </w:pPr>
      <w:r>
        <w:rPr>
          <w:rFonts w:ascii="Arial" w:hAnsi="Arial" w:cs="Arial"/>
          <w:sz w:val="24"/>
          <w:szCs w:val="24"/>
        </w:rPr>
        <w:t>El usuario selecciona una publicación.</w:t>
      </w:r>
    </w:p>
    <w:p w14:paraId="2AA8F4E2" w14:textId="2449731B" w:rsidR="002F3C4E" w:rsidRDefault="002F3C4E" w:rsidP="002F3C4E">
      <w:pPr>
        <w:pStyle w:val="Prrafodelista"/>
        <w:numPr>
          <w:ilvl w:val="0"/>
          <w:numId w:val="16"/>
        </w:numPr>
        <w:rPr>
          <w:rFonts w:ascii="Arial" w:hAnsi="Arial" w:cs="Arial"/>
          <w:sz w:val="24"/>
          <w:szCs w:val="24"/>
        </w:rPr>
      </w:pPr>
      <w:r>
        <w:rPr>
          <w:rFonts w:ascii="Arial" w:hAnsi="Arial" w:cs="Arial"/>
          <w:sz w:val="24"/>
          <w:szCs w:val="24"/>
        </w:rPr>
        <w:t>El sistema le permite darle un me gusta a la publicación.</w:t>
      </w:r>
    </w:p>
    <w:p w14:paraId="7B6251FE" w14:textId="7860402D" w:rsidR="002F3C4E" w:rsidRDefault="002F3C4E" w:rsidP="002F3C4E">
      <w:pPr>
        <w:pStyle w:val="Prrafodelista"/>
        <w:numPr>
          <w:ilvl w:val="0"/>
          <w:numId w:val="16"/>
        </w:numPr>
        <w:rPr>
          <w:rFonts w:ascii="Arial" w:hAnsi="Arial" w:cs="Arial"/>
          <w:sz w:val="24"/>
          <w:szCs w:val="24"/>
        </w:rPr>
      </w:pPr>
      <w:r>
        <w:rPr>
          <w:rFonts w:ascii="Arial" w:hAnsi="Arial" w:cs="Arial"/>
          <w:sz w:val="24"/>
          <w:szCs w:val="24"/>
        </w:rPr>
        <w:t>El usuario le da un me gusta a la publicación.</w:t>
      </w:r>
    </w:p>
    <w:p w14:paraId="1F8AECF2" w14:textId="5BE26FCF" w:rsidR="002F3C4E" w:rsidRDefault="002F3C4E" w:rsidP="002F3C4E">
      <w:pPr>
        <w:pStyle w:val="Prrafodelista"/>
        <w:numPr>
          <w:ilvl w:val="0"/>
          <w:numId w:val="16"/>
        </w:numPr>
        <w:rPr>
          <w:rFonts w:ascii="Arial" w:hAnsi="Arial" w:cs="Arial"/>
          <w:sz w:val="24"/>
          <w:szCs w:val="24"/>
        </w:rPr>
      </w:pPr>
      <w:r>
        <w:rPr>
          <w:rFonts w:ascii="Arial" w:hAnsi="Arial" w:cs="Arial"/>
          <w:sz w:val="24"/>
          <w:szCs w:val="24"/>
        </w:rPr>
        <w:t>El sistema incrementa y muestra el número de me gustas de la publicación.</w:t>
      </w:r>
    </w:p>
    <w:p w14:paraId="5352DFE3" w14:textId="18E839AF" w:rsidR="002F3C4E" w:rsidRDefault="002F3C4E" w:rsidP="002F3C4E">
      <w:pPr>
        <w:rPr>
          <w:rFonts w:cs="Arial"/>
          <w:b/>
          <w:bCs/>
          <w:lang w:val="es-ES_tradnl"/>
        </w:rPr>
      </w:pPr>
      <w:r w:rsidRPr="002F3C4E">
        <w:rPr>
          <w:rFonts w:cs="Arial"/>
          <w:b/>
          <w:bCs/>
          <w:lang w:val="es-ES_tradnl"/>
        </w:rPr>
        <w:t>Camino alternativo:</w:t>
      </w:r>
    </w:p>
    <w:p w14:paraId="30CC7169" w14:textId="06C11A2D" w:rsidR="00F5555C" w:rsidRPr="00A778C4" w:rsidRDefault="002F3C4E" w:rsidP="00A778C4">
      <w:pPr>
        <w:pStyle w:val="Prrafodelista"/>
        <w:numPr>
          <w:ilvl w:val="0"/>
          <w:numId w:val="17"/>
        </w:numPr>
        <w:rPr>
          <w:rFonts w:ascii="Arial" w:hAnsi="Arial" w:cs="Arial"/>
          <w:sz w:val="24"/>
          <w:szCs w:val="24"/>
        </w:rPr>
      </w:pPr>
      <w:r w:rsidRPr="002F3C4E">
        <w:rPr>
          <w:rFonts w:ascii="Arial" w:hAnsi="Arial" w:cs="Arial"/>
          <w:sz w:val="24"/>
          <w:szCs w:val="24"/>
        </w:rPr>
        <w:t>a) El usuario ya ha dado un me gusta a esa publicación, por lo tanto, el sistema</w:t>
      </w:r>
      <w:r>
        <w:rPr>
          <w:rFonts w:ascii="Arial" w:hAnsi="Arial" w:cs="Arial"/>
          <w:sz w:val="24"/>
          <w:szCs w:val="24"/>
        </w:rPr>
        <w:t xml:space="preserve"> </w:t>
      </w:r>
      <w:r w:rsidRPr="002F3C4E">
        <w:rPr>
          <w:rFonts w:ascii="Arial" w:hAnsi="Arial" w:cs="Arial"/>
          <w:sz w:val="24"/>
          <w:szCs w:val="24"/>
        </w:rPr>
        <w:t xml:space="preserve">no incrementa y muestra el número de me gustas de la </w:t>
      </w:r>
      <w:r w:rsidR="006019B3">
        <w:rPr>
          <w:rFonts w:ascii="Arial" w:hAnsi="Arial" w:cs="Arial"/>
          <w:sz w:val="24"/>
          <w:szCs w:val="24"/>
        </w:rPr>
        <w:t>publicación</w:t>
      </w:r>
      <w:r w:rsidRPr="002F3C4E">
        <w:rPr>
          <w:rFonts w:ascii="Arial" w:hAnsi="Arial" w:cs="Arial"/>
          <w:sz w:val="24"/>
          <w:szCs w:val="24"/>
        </w:rPr>
        <w:t>.</w:t>
      </w:r>
    </w:p>
    <w:p w14:paraId="2CAF7C0A" w14:textId="77777777" w:rsidR="00797B72" w:rsidRDefault="00797B72" w:rsidP="00CE43B3">
      <w:pPr>
        <w:pStyle w:val="Ttulo1"/>
      </w:pPr>
    </w:p>
    <w:p w14:paraId="3516F036" w14:textId="77777777" w:rsidR="00797B72" w:rsidRDefault="00797B72" w:rsidP="00CE43B3">
      <w:pPr>
        <w:pStyle w:val="Ttulo1"/>
      </w:pPr>
    </w:p>
    <w:p w14:paraId="3CC92AA2" w14:textId="77777777" w:rsidR="00797B72" w:rsidRDefault="00797B72" w:rsidP="00CE43B3">
      <w:pPr>
        <w:pStyle w:val="Ttulo1"/>
      </w:pPr>
    </w:p>
    <w:p w14:paraId="0BDCAE8F" w14:textId="77777777" w:rsidR="00797B72" w:rsidRDefault="00797B72" w:rsidP="00CE43B3">
      <w:pPr>
        <w:pStyle w:val="Ttulo1"/>
      </w:pPr>
    </w:p>
    <w:p w14:paraId="14943440" w14:textId="77777777" w:rsidR="00797B72" w:rsidRDefault="00797B72" w:rsidP="00CE43B3">
      <w:pPr>
        <w:pStyle w:val="Ttulo1"/>
      </w:pPr>
    </w:p>
    <w:p w14:paraId="1F888C8C" w14:textId="77777777" w:rsidR="00797B72" w:rsidRDefault="00797B72" w:rsidP="00CE43B3">
      <w:pPr>
        <w:pStyle w:val="Ttulo1"/>
      </w:pPr>
    </w:p>
    <w:p w14:paraId="7DFD9CEB" w14:textId="77777777" w:rsidR="00797B72" w:rsidRDefault="00797B72" w:rsidP="00CE43B3">
      <w:pPr>
        <w:pStyle w:val="Ttulo1"/>
      </w:pPr>
    </w:p>
    <w:p w14:paraId="2CA41830" w14:textId="77777777" w:rsidR="00797B72" w:rsidRDefault="00797B72" w:rsidP="00CE43B3">
      <w:pPr>
        <w:pStyle w:val="Ttulo1"/>
      </w:pPr>
    </w:p>
    <w:p w14:paraId="0B9A1EE3" w14:textId="77777777" w:rsidR="00797B72" w:rsidRDefault="00797B72" w:rsidP="00CE43B3">
      <w:pPr>
        <w:pStyle w:val="Ttulo1"/>
      </w:pPr>
    </w:p>
    <w:p w14:paraId="2E5E908A" w14:textId="77777777" w:rsidR="00797B72" w:rsidRDefault="00797B72" w:rsidP="00CE43B3">
      <w:pPr>
        <w:pStyle w:val="Ttulo1"/>
      </w:pPr>
    </w:p>
    <w:p w14:paraId="1447B331" w14:textId="77777777" w:rsidR="00797B72" w:rsidRDefault="00797B72" w:rsidP="00CE43B3">
      <w:pPr>
        <w:pStyle w:val="Ttulo1"/>
      </w:pPr>
    </w:p>
    <w:p w14:paraId="52D306B5" w14:textId="77777777" w:rsidR="00797B72" w:rsidRDefault="00797B72" w:rsidP="00CE43B3">
      <w:pPr>
        <w:pStyle w:val="Ttulo1"/>
      </w:pPr>
    </w:p>
    <w:p w14:paraId="34C283A2" w14:textId="77777777" w:rsidR="00797B72" w:rsidRDefault="00797B72" w:rsidP="00CE43B3">
      <w:pPr>
        <w:pStyle w:val="Ttulo1"/>
      </w:pPr>
    </w:p>
    <w:p w14:paraId="3D8661FA" w14:textId="77777777" w:rsidR="00797B72" w:rsidRDefault="00797B72" w:rsidP="00CE43B3">
      <w:pPr>
        <w:pStyle w:val="Ttulo1"/>
      </w:pPr>
    </w:p>
    <w:p w14:paraId="5E23AEB8" w14:textId="77777777" w:rsidR="00797B72" w:rsidRDefault="00797B72" w:rsidP="00CE43B3">
      <w:pPr>
        <w:pStyle w:val="Ttulo1"/>
      </w:pPr>
    </w:p>
    <w:p w14:paraId="491EE8E7" w14:textId="79D0E665" w:rsidR="00394818" w:rsidRDefault="00CE43B3" w:rsidP="00CE43B3">
      <w:pPr>
        <w:pStyle w:val="Ttulo1"/>
      </w:pPr>
      <w:bookmarkStart w:id="3" w:name="_Toc67412456"/>
      <w:r>
        <w:t>Diagrama de clases</w:t>
      </w:r>
      <w:bookmarkEnd w:id="3"/>
    </w:p>
    <w:p w14:paraId="7995FD44" w14:textId="2992B1A4" w:rsidR="00520E2A" w:rsidRDefault="00520E2A" w:rsidP="00520E2A">
      <w:pPr>
        <w:pStyle w:val="Ttulo1"/>
      </w:pPr>
    </w:p>
    <w:p w14:paraId="7BB5B146" w14:textId="045EBC53" w:rsidR="00814A6E" w:rsidRDefault="00814A6E" w:rsidP="00814A6E">
      <w:pPr>
        <w:rPr>
          <w:lang w:val="es-ES_tradnl" w:eastAsia="en-US"/>
        </w:rPr>
      </w:pPr>
    </w:p>
    <w:p w14:paraId="416B733A" w14:textId="52303EF4" w:rsidR="00814A6E" w:rsidRDefault="00814A6E" w:rsidP="00814A6E">
      <w:pPr>
        <w:rPr>
          <w:lang w:val="es-ES_tradnl" w:eastAsia="en-US"/>
        </w:rPr>
      </w:pPr>
    </w:p>
    <w:p w14:paraId="1FEBEA0A" w14:textId="387E3B7A" w:rsidR="00814A6E" w:rsidRDefault="00814A6E" w:rsidP="00814A6E">
      <w:pPr>
        <w:rPr>
          <w:lang w:val="es-ES_tradnl" w:eastAsia="en-US"/>
        </w:rPr>
      </w:pPr>
    </w:p>
    <w:p w14:paraId="5DBC99D9" w14:textId="27671491" w:rsidR="00814A6E" w:rsidRDefault="00814A6E" w:rsidP="00814A6E">
      <w:pPr>
        <w:rPr>
          <w:lang w:val="es-ES_tradnl" w:eastAsia="en-US"/>
        </w:rPr>
      </w:pPr>
    </w:p>
    <w:p w14:paraId="388CC662" w14:textId="0BA370ED" w:rsidR="00814A6E" w:rsidRDefault="00814A6E" w:rsidP="00814A6E">
      <w:pPr>
        <w:rPr>
          <w:lang w:val="es-ES_tradnl" w:eastAsia="en-US"/>
        </w:rPr>
      </w:pPr>
    </w:p>
    <w:p w14:paraId="182FE6FA" w14:textId="00BCC51D" w:rsidR="00814A6E" w:rsidRDefault="00814A6E" w:rsidP="00814A6E">
      <w:pPr>
        <w:rPr>
          <w:lang w:val="es-ES_tradnl" w:eastAsia="en-US"/>
        </w:rPr>
      </w:pPr>
    </w:p>
    <w:p w14:paraId="64E2972A" w14:textId="40040AA8" w:rsidR="00814A6E" w:rsidRDefault="00814A6E" w:rsidP="00814A6E">
      <w:pPr>
        <w:pStyle w:val="Ttulo1"/>
      </w:pPr>
      <w:bookmarkStart w:id="4" w:name="_Toc67412457"/>
      <w:r>
        <w:lastRenderedPageBreak/>
        <w:t>Repositorio en Github</w:t>
      </w:r>
      <w:bookmarkEnd w:id="4"/>
    </w:p>
    <w:p w14:paraId="76199D2E" w14:textId="1F086DC5" w:rsidR="00814A6E" w:rsidRDefault="00814A6E" w:rsidP="00814A6E">
      <w:pPr>
        <w:rPr>
          <w:lang w:val="es-ES_tradnl" w:eastAsia="en-US"/>
        </w:rPr>
      </w:pPr>
      <w:r>
        <w:rPr>
          <w:lang w:val="es-ES_tradnl" w:eastAsia="en-US"/>
        </w:rPr>
        <w:t>Se adjunta un enlace al repositorio de Github del proyecto para su clonación</w:t>
      </w:r>
      <w:r w:rsidR="00E7264A">
        <w:rPr>
          <w:lang w:val="es-ES_tradnl" w:eastAsia="en-US"/>
        </w:rPr>
        <w:t xml:space="preserve"> y visualización</w:t>
      </w:r>
      <w:r>
        <w:rPr>
          <w:lang w:val="es-ES_tradnl" w:eastAsia="en-US"/>
        </w:rPr>
        <w:t>.</w:t>
      </w:r>
    </w:p>
    <w:p w14:paraId="2167DC4F" w14:textId="75F0ABE8" w:rsidR="008C2312" w:rsidRDefault="006C61D2" w:rsidP="00814A6E">
      <w:pPr>
        <w:rPr>
          <w:lang w:val="es-ES_tradnl" w:eastAsia="en-US"/>
        </w:rPr>
      </w:pPr>
      <w:hyperlink r:id="rId14" w:history="1">
        <w:r w:rsidR="008C2312" w:rsidRPr="00711750">
          <w:rPr>
            <w:rStyle w:val="Hipervnculo"/>
            <w:lang w:val="es-ES_tradnl" w:eastAsia="en-US"/>
          </w:rPr>
          <w:t>https://github.com/ignaciomarinreyes/Practica_1_Patron_Front_Controller_y_Control_Sesion.git</w:t>
        </w:r>
      </w:hyperlink>
    </w:p>
    <w:p w14:paraId="55ED4B5F" w14:textId="77777777" w:rsidR="008C2312" w:rsidRDefault="008C2312" w:rsidP="00814A6E">
      <w:pPr>
        <w:rPr>
          <w:lang w:val="es-ES_tradnl" w:eastAsia="en-US"/>
        </w:rPr>
      </w:pPr>
    </w:p>
    <w:p w14:paraId="5E93CF5F" w14:textId="77777777" w:rsidR="00814A6E" w:rsidRPr="00814A6E" w:rsidRDefault="00814A6E" w:rsidP="00814A6E">
      <w:pPr>
        <w:rPr>
          <w:lang w:val="es-ES_tradnl" w:eastAsia="en-US"/>
        </w:rPr>
      </w:pPr>
    </w:p>
    <w:sectPr w:rsidR="00814A6E" w:rsidRPr="00814A6E" w:rsidSect="005D66A3">
      <w:headerReference w:type="default" r:id="rId15"/>
      <w:footerReference w:type="even" r:id="rId16"/>
      <w:footerReference w:type="default" r:id="rId17"/>
      <w:pgSz w:w="11920" w:h="16840"/>
      <w:pgMar w:top="1900" w:right="1580" w:bottom="920" w:left="1160" w:header="708" w:footer="73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F308F" w14:textId="77777777" w:rsidR="006C61D2" w:rsidRDefault="006C61D2">
      <w:r>
        <w:separator/>
      </w:r>
    </w:p>
  </w:endnote>
  <w:endnote w:type="continuationSeparator" w:id="0">
    <w:p w14:paraId="51F3CC0C" w14:textId="77777777" w:rsidR="006C61D2" w:rsidRDefault="006C61D2">
      <w:r>
        <w:continuationSeparator/>
      </w:r>
    </w:p>
  </w:endnote>
  <w:endnote w:type="continuationNotice" w:id="1">
    <w:p w14:paraId="2967A9CB" w14:textId="77777777" w:rsidR="006C61D2" w:rsidRDefault="006C6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Algerian">
    <w:panose1 w:val="04020705040A020607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BE8DA" w14:textId="77777777" w:rsidR="00E73373" w:rsidRDefault="00E73373" w:rsidP="00B7342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B00DF52" w14:textId="77777777" w:rsidR="00E73373" w:rsidRDefault="00E73373" w:rsidP="0014039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91B42" w14:textId="77777777" w:rsidR="00E73373" w:rsidRDefault="00E73373" w:rsidP="00B7342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C87B640" w14:textId="77777777" w:rsidR="00E73373" w:rsidRDefault="00E73373" w:rsidP="00140392">
    <w:pPr>
      <w:spacing w:line="200" w:lineRule="exact"/>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1CB5B" w14:textId="77777777" w:rsidR="006C61D2" w:rsidRDefault="006C61D2">
      <w:r>
        <w:separator/>
      </w:r>
    </w:p>
  </w:footnote>
  <w:footnote w:type="continuationSeparator" w:id="0">
    <w:p w14:paraId="5DF7BC92" w14:textId="77777777" w:rsidR="006C61D2" w:rsidRDefault="006C61D2">
      <w:r>
        <w:continuationSeparator/>
      </w:r>
    </w:p>
  </w:footnote>
  <w:footnote w:type="continuationNotice" w:id="1">
    <w:p w14:paraId="112F4679" w14:textId="77777777" w:rsidR="006C61D2" w:rsidRDefault="006C6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6C72" w14:textId="77777777" w:rsidR="00E73373" w:rsidRDefault="00E73373">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2A"/>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1790623"/>
    <w:multiLevelType w:val="hybridMultilevel"/>
    <w:tmpl w:val="BDB097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1878BD"/>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AD8748B"/>
    <w:multiLevelType w:val="hybridMultilevel"/>
    <w:tmpl w:val="B2E6B14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C470712"/>
    <w:multiLevelType w:val="hybridMultilevel"/>
    <w:tmpl w:val="0174F6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E13643F"/>
    <w:multiLevelType w:val="hybridMultilevel"/>
    <w:tmpl w:val="3148EE48"/>
    <w:lvl w:ilvl="0" w:tplc="ACC0CDC2">
      <w:start w:val="1"/>
      <w:numFmt w:val="lowerLetter"/>
      <w:lvlText w:val="%1)"/>
      <w:lvlJc w:val="left"/>
      <w:pPr>
        <w:ind w:left="980" w:hanging="6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2C1357"/>
    <w:multiLevelType w:val="hybridMultilevel"/>
    <w:tmpl w:val="27B83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4A3EE2"/>
    <w:multiLevelType w:val="hybridMultilevel"/>
    <w:tmpl w:val="D2AC8FFA"/>
    <w:lvl w:ilvl="0" w:tplc="336896EE">
      <w:start w:val="1"/>
      <w:numFmt w:val="lowerLetter"/>
      <w:lvlText w:val="%1)"/>
      <w:lvlJc w:val="left"/>
      <w:pPr>
        <w:ind w:left="800" w:hanging="4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41696D"/>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2093B8B"/>
    <w:multiLevelType w:val="hybridMultilevel"/>
    <w:tmpl w:val="3760AA16"/>
    <w:lvl w:ilvl="0" w:tplc="C2C45D1A">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D5C79A8"/>
    <w:multiLevelType w:val="hybridMultilevel"/>
    <w:tmpl w:val="D82C9898"/>
    <w:lvl w:ilvl="0" w:tplc="17986F92">
      <w:start w:val="1"/>
      <w:numFmt w:val="lowerLetter"/>
      <w:lvlText w:val="%1)"/>
      <w:lvlJc w:val="left"/>
      <w:pPr>
        <w:ind w:left="1262" w:hanging="360"/>
      </w:pPr>
      <w:rPr>
        <w:rFonts w:hint="default"/>
      </w:rPr>
    </w:lvl>
    <w:lvl w:ilvl="1" w:tplc="0C0A0019" w:tentative="1">
      <w:start w:val="1"/>
      <w:numFmt w:val="lowerLetter"/>
      <w:lvlText w:val="%2."/>
      <w:lvlJc w:val="left"/>
      <w:pPr>
        <w:ind w:left="1982" w:hanging="360"/>
      </w:pPr>
    </w:lvl>
    <w:lvl w:ilvl="2" w:tplc="0C0A001B" w:tentative="1">
      <w:start w:val="1"/>
      <w:numFmt w:val="lowerRoman"/>
      <w:lvlText w:val="%3."/>
      <w:lvlJc w:val="right"/>
      <w:pPr>
        <w:ind w:left="2702" w:hanging="180"/>
      </w:pPr>
    </w:lvl>
    <w:lvl w:ilvl="3" w:tplc="0C0A000F" w:tentative="1">
      <w:start w:val="1"/>
      <w:numFmt w:val="decimal"/>
      <w:lvlText w:val="%4."/>
      <w:lvlJc w:val="left"/>
      <w:pPr>
        <w:ind w:left="3422" w:hanging="360"/>
      </w:pPr>
    </w:lvl>
    <w:lvl w:ilvl="4" w:tplc="0C0A0019" w:tentative="1">
      <w:start w:val="1"/>
      <w:numFmt w:val="lowerLetter"/>
      <w:lvlText w:val="%5."/>
      <w:lvlJc w:val="left"/>
      <w:pPr>
        <w:ind w:left="4142" w:hanging="360"/>
      </w:pPr>
    </w:lvl>
    <w:lvl w:ilvl="5" w:tplc="0C0A001B" w:tentative="1">
      <w:start w:val="1"/>
      <w:numFmt w:val="lowerRoman"/>
      <w:lvlText w:val="%6."/>
      <w:lvlJc w:val="right"/>
      <w:pPr>
        <w:ind w:left="4862" w:hanging="180"/>
      </w:pPr>
    </w:lvl>
    <w:lvl w:ilvl="6" w:tplc="0C0A000F" w:tentative="1">
      <w:start w:val="1"/>
      <w:numFmt w:val="decimal"/>
      <w:lvlText w:val="%7."/>
      <w:lvlJc w:val="left"/>
      <w:pPr>
        <w:ind w:left="5582" w:hanging="360"/>
      </w:pPr>
    </w:lvl>
    <w:lvl w:ilvl="7" w:tplc="0C0A0019" w:tentative="1">
      <w:start w:val="1"/>
      <w:numFmt w:val="lowerLetter"/>
      <w:lvlText w:val="%8."/>
      <w:lvlJc w:val="left"/>
      <w:pPr>
        <w:ind w:left="6302" w:hanging="360"/>
      </w:pPr>
    </w:lvl>
    <w:lvl w:ilvl="8" w:tplc="0C0A001B" w:tentative="1">
      <w:start w:val="1"/>
      <w:numFmt w:val="lowerRoman"/>
      <w:lvlText w:val="%9."/>
      <w:lvlJc w:val="right"/>
      <w:pPr>
        <w:ind w:left="7022" w:hanging="180"/>
      </w:pPr>
    </w:lvl>
  </w:abstractNum>
  <w:abstractNum w:abstractNumId="11" w15:restartNumberingAfterBreak="0">
    <w:nsid w:val="513401C7"/>
    <w:multiLevelType w:val="hybridMultilevel"/>
    <w:tmpl w:val="9BB293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C0901CA"/>
    <w:multiLevelType w:val="hybridMultilevel"/>
    <w:tmpl w:val="BDB097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6C3159"/>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14F518A"/>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A0058D9"/>
    <w:multiLevelType w:val="hybridMultilevel"/>
    <w:tmpl w:val="108E78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E5543F9"/>
    <w:multiLevelType w:val="hybridMultilevel"/>
    <w:tmpl w:val="BDB097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6"/>
  </w:num>
  <w:num w:numId="5">
    <w:abstractNumId w:val="14"/>
  </w:num>
  <w:num w:numId="6">
    <w:abstractNumId w:val="0"/>
  </w:num>
  <w:num w:numId="7">
    <w:abstractNumId w:val="15"/>
  </w:num>
  <w:num w:numId="8">
    <w:abstractNumId w:val="8"/>
  </w:num>
  <w:num w:numId="9">
    <w:abstractNumId w:val="13"/>
  </w:num>
  <w:num w:numId="10">
    <w:abstractNumId w:val="2"/>
  </w:num>
  <w:num w:numId="11">
    <w:abstractNumId w:val="4"/>
  </w:num>
  <w:num w:numId="12">
    <w:abstractNumId w:val="12"/>
  </w:num>
  <w:num w:numId="13">
    <w:abstractNumId w:val="11"/>
  </w:num>
  <w:num w:numId="14">
    <w:abstractNumId w:val="3"/>
  </w:num>
  <w:num w:numId="15">
    <w:abstractNumId w:val="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14"/>
    <w:rsid w:val="000025B3"/>
    <w:rsid w:val="000033C8"/>
    <w:rsid w:val="00006EFC"/>
    <w:rsid w:val="0001309E"/>
    <w:rsid w:val="0003082A"/>
    <w:rsid w:val="0003097C"/>
    <w:rsid w:val="000311C1"/>
    <w:rsid w:val="00034897"/>
    <w:rsid w:val="00043855"/>
    <w:rsid w:val="00045647"/>
    <w:rsid w:val="00045B87"/>
    <w:rsid w:val="00046259"/>
    <w:rsid w:val="00046CF2"/>
    <w:rsid w:val="00055CC8"/>
    <w:rsid w:val="000604B2"/>
    <w:rsid w:val="00060E06"/>
    <w:rsid w:val="00061FA7"/>
    <w:rsid w:val="000818AA"/>
    <w:rsid w:val="00084626"/>
    <w:rsid w:val="000855E2"/>
    <w:rsid w:val="000858BC"/>
    <w:rsid w:val="00086A36"/>
    <w:rsid w:val="000951BB"/>
    <w:rsid w:val="000A0407"/>
    <w:rsid w:val="000A61E3"/>
    <w:rsid w:val="000A77DA"/>
    <w:rsid w:val="000B41D5"/>
    <w:rsid w:val="000B48A6"/>
    <w:rsid w:val="000B5152"/>
    <w:rsid w:val="000B559B"/>
    <w:rsid w:val="000B7428"/>
    <w:rsid w:val="000C0F3F"/>
    <w:rsid w:val="000D679A"/>
    <w:rsid w:val="000E3877"/>
    <w:rsid w:val="000E45BD"/>
    <w:rsid w:val="000E45CE"/>
    <w:rsid w:val="000E6273"/>
    <w:rsid w:val="000E707C"/>
    <w:rsid w:val="000E7C65"/>
    <w:rsid w:val="000F09EE"/>
    <w:rsid w:val="000F1CBF"/>
    <w:rsid w:val="00104A4E"/>
    <w:rsid w:val="00106D00"/>
    <w:rsid w:val="00115739"/>
    <w:rsid w:val="00123DDC"/>
    <w:rsid w:val="00124C35"/>
    <w:rsid w:val="00127B83"/>
    <w:rsid w:val="00127E22"/>
    <w:rsid w:val="0013680F"/>
    <w:rsid w:val="00137734"/>
    <w:rsid w:val="00140392"/>
    <w:rsid w:val="00143AD1"/>
    <w:rsid w:val="001455BF"/>
    <w:rsid w:val="00154D78"/>
    <w:rsid w:val="00154E72"/>
    <w:rsid w:val="00166721"/>
    <w:rsid w:val="00173622"/>
    <w:rsid w:val="0019181E"/>
    <w:rsid w:val="00193070"/>
    <w:rsid w:val="001960AC"/>
    <w:rsid w:val="001A694D"/>
    <w:rsid w:val="001A6B20"/>
    <w:rsid w:val="001B7ABC"/>
    <w:rsid w:val="001B7F35"/>
    <w:rsid w:val="001C64F8"/>
    <w:rsid w:val="001D0C94"/>
    <w:rsid w:val="001D1AF3"/>
    <w:rsid w:val="001D1F7F"/>
    <w:rsid w:val="001D29D6"/>
    <w:rsid w:val="001D352E"/>
    <w:rsid w:val="001E585A"/>
    <w:rsid w:val="001F7E90"/>
    <w:rsid w:val="002036E0"/>
    <w:rsid w:val="002071B2"/>
    <w:rsid w:val="00213893"/>
    <w:rsid w:val="00224C30"/>
    <w:rsid w:val="002308E5"/>
    <w:rsid w:val="00234B3D"/>
    <w:rsid w:val="00237B2C"/>
    <w:rsid w:val="002435F5"/>
    <w:rsid w:val="00253C4C"/>
    <w:rsid w:val="0025793E"/>
    <w:rsid w:val="002618A7"/>
    <w:rsid w:val="00264920"/>
    <w:rsid w:val="00265073"/>
    <w:rsid w:val="00265478"/>
    <w:rsid w:val="00267CDD"/>
    <w:rsid w:val="002736E8"/>
    <w:rsid w:val="00274291"/>
    <w:rsid w:val="00276836"/>
    <w:rsid w:val="0027700E"/>
    <w:rsid w:val="00283C05"/>
    <w:rsid w:val="00290262"/>
    <w:rsid w:val="002978CE"/>
    <w:rsid w:val="002A77B8"/>
    <w:rsid w:val="002B31AD"/>
    <w:rsid w:val="002B7EA0"/>
    <w:rsid w:val="002C1D35"/>
    <w:rsid w:val="002C4B65"/>
    <w:rsid w:val="002C6B03"/>
    <w:rsid w:val="002C71D3"/>
    <w:rsid w:val="002D2E60"/>
    <w:rsid w:val="002D62DC"/>
    <w:rsid w:val="002E0C05"/>
    <w:rsid w:val="002F3C4E"/>
    <w:rsid w:val="002F4B0D"/>
    <w:rsid w:val="002F6B7D"/>
    <w:rsid w:val="00300491"/>
    <w:rsid w:val="003030AD"/>
    <w:rsid w:val="00303F7B"/>
    <w:rsid w:val="00313860"/>
    <w:rsid w:val="003150EB"/>
    <w:rsid w:val="00323C2A"/>
    <w:rsid w:val="00330940"/>
    <w:rsid w:val="00330F31"/>
    <w:rsid w:val="003316B2"/>
    <w:rsid w:val="00331D69"/>
    <w:rsid w:val="0033627F"/>
    <w:rsid w:val="00336C50"/>
    <w:rsid w:val="0034095C"/>
    <w:rsid w:val="003507D9"/>
    <w:rsid w:val="00351D59"/>
    <w:rsid w:val="00361F22"/>
    <w:rsid w:val="00366604"/>
    <w:rsid w:val="00367D2E"/>
    <w:rsid w:val="00367F28"/>
    <w:rsid w:val="0038112B"/>
    <w:rsid w:val="00381C4C"/>
    <w:rsid w:val="003831BF"/>
    <w:rsid w:val="00390114"/>
    <w:rsid w:val="00394818"/>
    <w:rsid w:val="003A2B77"/>
    <w:rsid w:val="003A55C4"/>
    <w:rsid w:val="003A7231"/>
    <w:rsid w:val="003A7B90"/>
    <w:rsid w:val="003B396E"/>
    <w:rsid w:val="003B6D21"/>
    <w:rsid w:val="003C139C"/>
    <w:rsid w:val="003C36EF"/>
    <w:rsid w:val="003C4722"/>
    <w:rsid w:val="003D1DC2"/>
    <w:rsid w:val="003D48A7"/>
    <w:rsid w:val="003D5253"/>
    <w:rsid w:val="003E0012"/>
    <w:rsid w:val="003E2821"/>
    <w:rsid w:val="003E45F0"/>
    <w:rsid w:val="003E538F"/>
    <w:rsid w:val="003F6BF0"/>
    <w:rsid w:val="004004B6"/>
    <w:rsid w:val="004028B7"/>
    <w:rsid w:val="00403636"/>
    <w:rsid w:val="0040614E"/>
    <w:rsid w:val="00411314"/>
    <w:rsid w:val="004138F0"/>
    <w:rsid w:val="004152E1"/>
    <w:rsid w:val="004155E2"/>
    <w:rsid w:val="00415E54"/>
    <w:rsid w:val="004239E1"/>
    <w:rsid w:val="004240C2"/>
    <w:rsid w:val="00425339"/>
    <w:rsid w:val="004256CE"/>
    <w:rsid w:val="00426301"/>
    <w:rsid w:val="00427355"/>
    <w:rsid w:val="00437FF8"/>
    <w:rsid w:val="00441D23"/>
    <w:rsid w:val="00457798"/>
    <w:rsid w:val="00464D2A"/>
    <w:rsid w:val="00476CB1"/>
    <w:rsid w:val="00481B11"/>
    <w:rsid w:val="004869A6"/>
    <w:rsid w:val="00490A89"/>
    <w:rsid w:val="00497633"/>
    <w:rsid w:val="004A0691"/>
    <w:rsid w:val="004A785B"/>
    <w:rsid w:val="004B4CB2"/>
    <w:rsid w:val="004B5762"/>
    <w:rsid w:val="004C0664"/>
    <w:rsid w:val="004C340F"/>
    <w:rsid w:val="004C7179"/>
    <w:rsid w:val="004E3A89"/>
    <w:rsid w:val="004E6498"/>
    <w:rsid w:val="004F3695"/>
    <w:rsid w:val="00500538"/>
    <w:rsid w:val="00501A18"/>
    <w:rsid w:val="00501DD6"/>
    <w:rsid w:val="00502363"/>
    <w:rsid w:val="00511795"/>
    <w:rsid w:val="00512DD3"/>
    <w:rsid w:val="00520E2A"/>
    <w:rsid w:val="00524AFC"/>
    <w:rsid w:val="00537BCD"/>
    <w:rsid w:val="0054179D"/>
    <w:rsid w:val="00541F30"/>
    <w:rsid w:val="00546461"/>
    <w:rsid w:val="005504AE"/>
    <w:rsid w:val="005534D4"/>
    <w:rsid w:val="00554347"/>
    <w:rsid w:val="00564B91"/>
    <w:rsid w:val="00564CA1"/>
    <w:rsid w:val="005713FC"/>
    <w:rsid w:val="00574B34"/>
    <w:rsid w:val="005828B7"/>
    <w:rsid w:val="00585225"/>
    <w:rsid w:val="005856AE"/>
    <w:rsid w:val="00586D46"/>
    <w:rsid w:val="00595F05"/>
    <w:rsid w:val="00596E42"/>
    <w:rsid w:val="005B1C17"/>
    <w:rsid w:val="005B49C3"/>
    <w:rsid w:val="005B4BF0"/>
    <w:rsid w:val="005C322E"/>
    <w:rsid w:val="005D0106"/>
    <w:rsid w:val="005D4FD5"/>
    <w:rsid w:val="005D5D19"/>
    <w:rsid w:val="005D66A3"/>
    <w:rsid w:val="005E28D6"/>
    <w:rsid w:val="005E2B3A"/>
    <w:rsid w:val="005F30F9"/>
    <w:rsid w:val="005F4ACA"/>
    <w:rsid w:val="006012EA"/>
    <w:rsid w:val="006019B3"/>
    <w:rsid w:val="00603AF1"/>
    <w:rsid w:val="00605E63"/>
    <w:rsid w:val="00607D2C"/>
    <w:rsid w:val="00620D25"/>
    <w:rsid w:val="00622A6D"/>
    <w:rsid w:val="0062350D"/>
    <w:rsid w:val="006258A0"/>
    <w:rsid w:val="00632241"/>
    <w:rsid w:val="0063258A"/>
    <w:rsid w:val="0063744F"/>
    <w:rsid w:val="0063749B"/>
    <w:rsid w:val="006453FF"/>
    <w:rsid w:val="00652C84"/>
    <w:rsid w:val="00656E05"/>
    <w:rsid w:val="00657083"/>
    <w:rsid w:val="00661ECA"/>
    <w:rsid w:val="00662A99"/>
    <w:rsid w:val="00671AD6"/>
    <w:rsid w:val="006808A3"/>
    <w:rsid w:val="00682BE1"/>
    <w:rsid w:val="00682CF9"/>
    <w:rsid w:val="0068602F"/>
    <w:rsid w:val="00694DFE"/>
    <w:rsid w:val="00696FD3"/>
    <w:rsid w:val="006A6B28"/>
    <w:rsid w:val="006B0272"/>
    <w:rsid w:val="006B1AE2"/>
    <w:rsid w:val="006B3526"/>
    <w:rsid w:val="006B3A62"/>
    <w:rsid w:val="006B5A97"/>
    <w:rsid w:val="006B5F65"/>
    <w:rsid w:val="006C61D2"/>
    <w:rsid w:val="006C7F57"/>
    <w:rsid w:val="006D3B17"/>
    <w:rsid w:val="006D4043"/>
    <w:rsid w:val="006E2EB6"/>
    <w:rsid w:val="006E4D40"/>
    <w:rsid w:val="006F044C"/>
    <w:rsid w:val="006F1C6E"/>
    <w:rsid w:val="006F30ED"/>
    <w:rsid w:val="006F5D39"/>
    <w:rsid w:val="00702409"/>
    <w:rsid w:val="00703560"/>
    <w:rsid w:val="0070437F"/>
    <w:rsid w:val="00706650"/>
    <w:rsid w:val="0071066C"/>
    <w:rsid w:val="0072250A"/>
    <w:rsid w:val="00724436"/>
    <w:rsid w:val="00726119"/>
    <w:rsid w:val="007306AC"/>
    <w:rsid w:val="00731434"/>
    <w:rsid w:val="00732CD0"/>
    <w:rsid w:val="007357C0"/>
    <w:rsid w:val="00735D9F"/>
    <w:rsid w:val="00742C5C"/>
    <w:rsid w:val="007468C4"/>
    <w:rsid w:val="00764AEC"/>
    <w:rsid w:val="00766CC7"/>
    <w:rsid w:val="007746EF"/>
    <w:rsid w:val="00780171"/>
    <w:rsid w:val="00782C2A"/>
    <w:rsid w:val="00783F3B"/>
    <w:rsid w:val="00792FC1"/>
    <w:rsid w:val="00797B72"/>
    <w:rsid w:val="007A11EF"/>
    <w:rsid w:val="007A2CA7"/>
    <w:rsid w:val="007A3E57"/>
    <w:rsid w:val="007A7A73"/>
    <w:rsid w:val="007B40BB"/>
    <w:rsid w:val="007C3B5B"/>
    <w:rsid w:val="007C4E1B"/>
    <w:rsid w:val="007D3E5F"/>
    <w:rsid w:val="007D5501"/>
    <w:rsid w:val="007E4B1E"/>
    <w:rsid w:val="007E6B7F"/>
    <w:rsid w:val="007F0092"/>
    <w:rsid w:val="007F0D76"/>
    <w:rsid w:val="007F23DA"/>
    <w:rsid w:val="007F27AF"/>
    <w:rsid w:val="007F3671"/>
    <w:rsid w:val="007F61C8"/>
    <w:rsid w:val="007F7909"/>
    <w:rsid w:val="007F7B0F"/>
    <w:rsid w:val="0080671A"/>
    <w:rsid w:val="00813148"/>
    <w:rsid w:val="00814A6E"/>
    <w:rsid w:val="00827A03"/>
    <w:rsid w:val="008333B1"/>
    <w:rsid w:val="00835295"/>
    <w:rsid w:val="008376F3"/>
    <w:rsid w:val="00837A0D"/>
    <w:rsid w:val="00841BF1"/>
    <w:rsid w:val="00842F5F"/>
    <w:rsid w:val="00854322"/>
    <w:rsid w:val="00856EFA"/>
    <w:rsid w:val="008627CB"/>
    <w:rsid w:val="00870167"/>
    <w:rsid w:val="00873992"/>
    <w:rsid w:val="00875F52"/>
    <w:rsid w:val="0087786B"/>
    <w:rsid w:val="0088145E"/>
    <w:rsid w:val="0088239F"/>
    <w:rsid w:val="0088512E"/>
    <w:rsid w:val="00886D72"/>
    <w:rsid w:val="00887781"/>
    <w:rsid w:val="00893D62"/>
    <w:rsid w:val="00894840"/>
    <w:rsid w:val="008A18C4"/>
    <w:rsid w:val="008A22D1"/>
    <w:rsid w:val="008A27F0"/>
    <w:rsid w:val="008A3764"/>
    <w:rsid w:val="008A60F2"/>
    <w:rsid w:val="008A6193"/>
    <w:rsid w:val="008B6F80"/>
    <w:rsid w:val="008C09EA"/>
    <w:rsid w:val="008C1ECB"/>
    <w:rsid w:val="008C2312"/>
    <w:rsid w:val="008C34A8"/>
    <w:rsid w:val="008C453C"/>
    <w:rsid w:val="008C7B6F"/>
    <w:rsid w:val="008D357C"/>
    <w:rsid w:val="008D739D"/>
    <w:rsid w:val="008E5372"/>
    <w:rsid w:val="008E6427"/>
    <w:rsid w:val="008F765F"/>
    <w:rsid w:val="00902B0F"/>
    <w:rsid w:val="009140BF"/>
    <w:rsid w:val="0092657C"/>
    <w:rsid w:val="00933338"/>
    <w:rsid w:val="00941959"/>
    <w:rsid w:val="00942B7C"/>
    <w:rsid w:val="00956B40"/>
    <w:rsid w:val="00962384"/>
    <w:rsid w:val="00963A42"/>
    <w:rsid w:val="00965510"/>
    <w:rsid w:val="009669BA"/>
    <w:rsid w:val="00976DE3"/>
    <w:rsid w:val="009812F3"/>
    <w:rsid w:val="00983E2E"/>
    <w:rsid w:val="00983FB4"/>
    <w:rsid w:val="00987DC9"/>
    <w:rsid w:val="00993F35"/>
    <w:rsid w:val="009A172B"/>
    <w:rsid w:val="009A41B7"/>
    <w:rsid w:val="009A749F"/>
    <w:rsid w:val="009A7CD5"/>
    <w:rsid w:val="009B3E7D"/>
    <w:rsid w:val="009B486E"/>
    <w:rsid w:val="009B5CA5"/>
    <w:rsid w:val="009B70DA"/>
    <w:rsid w:val="009C20DB"/>
    <w:rsid w:val="009C3C67"/>
    <w:rsid w:val="009D13DF"/>
    <w:rsid w:val="009D58F9"/>
    <w:rsid w:val="009D66FE"/>
    <w:rsid w:val="009E19CB"/>
    <w:rsid w:val="009E5C86"/>
    <w:rsid w:val="009E7FC3"/>
    <w:rsid w:val="00A00431"/>
    <w:rsid w:val="00A0351D"/>
    <w:rsid w:val="00A12DE1"/>
    <w:rsid w:val="00A15F97"/>
    <w:rsid w:val="00A21016"/>
    <w:rsid w:val="00A22247"/>
    <w:rsid w:val="00A236BD"/>
    <w:rsid w:val="00A25C18"/>
    <w:rsid w:val="00A34F69"/>
    <w:rsid w:val="00A4222B"/>
    <w:rsid w:val="00A50CDF"/>
    <w:rsid w:val="00A510E5"/>
    <w:rsid w:val="00A51BC9"/>
    <w:rsid w:val="00A526BE"/>
    <w:rsid w:val="00A534BC"/>
    <w:rsid w:val="00A53CF6"/>
    <w:rsid w:val="00A56F7B"/>
    <w:rsid w:val="00A57595"/>
    <w:rsid w:val="00A739A3"/>
    <w:rsid w:val="00A760C7"/>
    <w:rsid w:val="00A77004"/>
    <w:rsid w:val="00A778C4"/>
    <w:rsid w:val="00A80004"/>
    <w:rsid w:val="00A80770"/>
    <w:rsid w:val="00A82648"/>
    <w:rsid w:val="00A826EB"/>
    <w:rsid w:val="00A827CC"/>
    <w:rsid w:val="00A93BCC"/>
    <w:rsid w:val="00A96D1D"/>
    <w:rsid w:val="00AA50A9"/>
    <w:rsid w:val="00AB094D"/>
    <w:rsid w:val="00AB220C"/>
    <w:rsid w:val="00AB257A"/>
    <w:rsid w:val="00AC7602"/>
    <w:rsid w:val="00AD26B6"/>
    <w:rsid w:val="00AD2800"/>
    <w:rsid w:val="00AD3E71"/>
    <w:rsid w:val="00AE25FE"/>
    <w:rsid w:val="00AE266C"/>
    <w:rsid w:val="00AF3803"/>
    <w:rsid w:val="00AF674D"/>
    <w:rsid w:val="00AF6A56"/>
    <w:rsid w:val="00B02553"/>
    <w:rsid w:val="00B10C09"/>
    <w:rsid w:val="00B13C0F"/>
    <w:rsid w:val="00B15A4E"/>
    <w:rsid w:val="00B16907"/>
    <w:rsid w:val="00B211EB"/>
    <w:rsid w:val="00B249DD"/>
    <w:rsid w:val="00B26E53"/>
    <w:rsid w:val="00B26FBC"/>
    <w:rsid w:val="00B401E3"/>
    <w:rsid w:val="00B40324"/>
    <w:rsid w:val="00B42835"/>
    <w:rsid w:val="00B5091B"/>
    <w:rsid w:val="00B50F95"/>
    <w:rsid w:val="00B5305F"/>
    <w:rsid w:val="00B533A9"/>
    <w:rsid w:val="00B54D19"/>
    <w:rsid w:val="00B57570"/>
    <w:rsid w:val="00B72876"/>
    <w:rsid w:val="00B73422"/>
    <w:rsid w:val="00B76BEC"/>
    <w:rsid w:val="00B77BBA"/>
    <w:rsid w:val="00B83BBA"/>
    <w:rsid w:val="00B8438B"/>
    <w:rsid w:val="00B84C5A"/>
    <w:rsid w:val="00B8635A"/>
    <w:rsid w:val="00B86E9A"/>
    <w:rsid w:val="00B91A91"/>
    <w:rsid w:val="00B92517"/>
    <w:rsid w:val="00B93F85"/>
    <w:rsid w:val="00B944C4"/>
    <w:rsid w:val="00B9498F"/>
    <w:rsid w:val="00BA1DC2"/>
    <w:rsid w:val="00BB0FA1"/>
    <w:rsid w:val="00BB1BAE"/>
    <w:rsid w:val="00BC0504"/>
    <w:rsid w:val="00BD27C4"/>
    <w:rsid w:val="00BD50FD"/>
    <w:rsid w:val="00BD6916"/>
    <w:rsid w:val="00BE093A"/>
    <w:rsid w:val="00BE16F1"/>
    <w:rsid w:val="00BE53D6"/>
    <w:rsid w:val="00BE6A2F"/>
    <w:rsid w:val="00BF471F"/>
    <w:rsid w:val="00BF52C2"/>
    <w:rsid w:val="00C1235F"/>
    <w:rsid w:val="00C130FC"/>
    <w:rsid w:val="00C162E8"/>
    <w:rsid w:val="00C16ECC"/>
    <w:rsid w:val="00C2009F"/>
    <w:rsid w:val="00C25668"/>
    <w:rsid w:val="00C25C60"/>
    <w:rsid w:val="00C32806"/>
    <w:rsid w:val="00C3603D"/>
    <w:rsid w:val="00C455CC"/>
    <w:rsid w:val="00C47FDE"/>
    <w:rsid w:val="00C538AE"/>
    <w:rsid w:val="00C55857"/>
    <w:rsid w:val="00C57241"/>
    <w:rsid w:val="00C61D3B"/>
    <w:rsid w:val="00C6313B"/>
    <w:rsid w:val="00C6467F"/>
    <w:rsid w:val="00C65629"/>
    <w:rsid w:val="00C71678"/>
    <w:rsid w:val="00C76653"/>
    <w:rsid w:val="00C8017B"/>
    <w:rsid w:val="00C801E9"/>
    <w:rsid w:val="00C80741"/>
    <w:rsid w:val="00C80951"/>
    <w:rsid w:val="00C81BDA"/>
    <w:rsid w:val="00C81DB8"/>
    <w:rsid w:val="00C828EE"/>
    <w:rsid w:val="00C82C32"/>
    <w:rsid w:val="00C82C8A"/>
    <w:rsid w:val="00C8325A"/>
    <w:rsid w:val="00C955BA"/>
    <w:rsid w:val="00CA1511"/>
    <w:rsid w:val="00CA3D34"/>
    <w:rsid w:val="00CA40C4"/>
    <w:rsid w:val="00CA41A5"/>
    <w:rsid w:val="00CA5CF7"/>
    <w:rsid w:val="00CB63A0"/>
    <w:rsid w:val="00CC124C"/>
    <w:rsid w:val="00CD378E"/>
    <w:rsid w:val="00CD6A9D"/>
    <w:rsid w:val="00CE2066"/>
    <w:rsid w:val="00CE2F21"/>
    <w:rsid w:val="00CE43B3"/>
    <w:rsid w:val="00CE55E3"/>
    <w:rsid w:val="00CF0B1A"/>
    <w:rsid w:val="00CF1983"/>
    <w:rsid w:val="00CF1B43"/>
    <w:rsid w:val="00CF73E0"/>
    <w:rsid w:val="00CF7F65"/>
    <w:rsid w:val="00D04988"/>
    <w:rsid w:val="00D04F4B"/>
    <w:rsid w:val="00D056C9"/>
    <w:rsid w:val="00D143D9"/>
    <w:rsid w:val="00D153AC"/>
    <w:rsid w:val="00D226B2"/>
    <w:rsid w:val="00D25B03"/>
    <w:rsid w:val="00D25B39"/>
    <w:rsid w:val="00D420FA"/>
    <w:rsid w:val="00D4365D"/>
    <w:rsid w:val="00D50B79"/>
    <w:rsid w:val="00D530BF"/>
    <w:rsid w:val="00D5650B"/>
    <w:rsid w:val="00D62BAB"/>
    <w:rsid w:val="00D6468D"/>
    <w:rsid w:val="00D65FEB"/>
    <w:rsid w:val="00D67958"/>
    <w:rsid w:val="00D67FF9"/>
    <w:rsid w:val="00D772B7"/>
    <w:rsid w:val="00D80C20"/>
    <w:rsid w:val="00D83324"/>
    <w:rsid w:val="00D871DA"/>
    <w:rsid w:val="00D9000A"/>
    <w:rsid w:val="00D92E56"/>
    <w:rsid w:val="00D93711"/>
    <w:rsid w:val="00D94AE5"/>
    <w:rsid w:val="00D97D87"/>
    <w:rsid w:val="00DA658D"/>
    <w:rsid w:val="00DA6F64"/>
    <w:rsid w:val="00DB18EE"/>
    <w:rsid w:val="00DC17AD"/>
    <w:rsid w:val="00DC45E8"/>
    <w:rsid w:val="00DE3C6D"/>
    <w:rsid w:val="00DF1968"/>
    <w:rsid w:val="00DF437E"/>
    <w:rsid w:val="00E0187B"/>
    <w:rsid w:val="00E03416"/>
    <w:rsid w:val="00E11E12"/>
    <w:rsid w:val="00E23EE8"/>
    <w:rsid w:val="00E25DD1"/>
    <w:rsid w:val="00E30B87"/>
    <w:rsid w:val="00E315A9"/>
    <w:rsid w:val="00E31872"/>
    <w:rsid w:val="00E324D0"/>
    <w:rsid w:val="00E33247"/>
    <w:rsid w:val="00E42947"/>
    <w:rsid w:val="00E43318"/>
    <w:rsid w:val="00E43C8B"/>
    <w:rsid w:val="00E43E7C"/>
    <w:rsid w:val="00E47315"/>
    <w:rsid w:val="00E47FDB"/>
    <w:rsid w:val="00E51297"/>
    <w:rsid w:val="00E551CE"/>
    <w:rsid w:val="00E5550D"/>
    <w:rsid w:val="00E555D9"/>
    <w:rsid w:val="00E55A61"/>
    <w:rsid w:val="00E600BB"/>
    <w:rsid w:val="00E6360E"/>
    <w:rsid w:val="00E65C7F"/>
    <w:rsid w:val="00E7062F"/>
    <w:rsid w:val="00E7264A"/>
    <w:rsid w:val="00E73373"/>
    <w:rsid w:val="00E800CD"/>
    <w:rsid w:val="00E80D0D"/>
    <w:rsid w:val="00E851C6"/>
    <w:rsid w:val="00E8620F"/>
    <w:rsid w:val="00EA0B11"/>
    <w:rsid w:val="00EA0D9B"/>
    <w:rsid w:val="00EA6287"/>
    <w:rsid w:val="00EC00BD"/>
    <w:rsid w:val="00EC2927"/>
    <w:rsid w:val="00EC45B0"/>
    <w:rsid w:val="00EC746E"/>
    <w:rsid w:val="00ED53D9"/>
    <w:rsid w:val="00ED5832"/>
    <w:rsid w:val="00ED63D9"/>
    <w:rsid w:val="00ED7A18"/>
    <w:rsid w:val="00ED7D66"/>
    <w:rsid w:val="00EE2DA8"/>
    <w:rsid w:val="00EE3D00"/>
    <w:rsid w:val="00EF3E42"/>
    <w:rsid w:val="00EF4E18"/>
    <w:rsid w:val="00F026AD"/>
    <w:rsid w:val="00F02CF3"/>
    <w:rsid w:val="00F12726"/>
    <w:rsid w:val="00F20692"/>
    <w:rsid w:val="00F2452D"/>
    <w:rsid w:val="00F26389"/>
    <w:rsid w:val="00F30BB4"/>
    <w:rsid w:val="00F34648"/>
    <w:rsid w:val="00F44EF6"/>
    <w:rsid w:val="00F47137"/>
    <w:rsid w:val="00F51C6F"/>
    <w:rsid w:val="00F51EBB"/>
    <w:rsid w:val="00F5555C"/>
    <w:rsid w:val="00F560FF"/>
    <w:rsid w:val="00F60B3A"/>
    <w:rsid w:val="00F65CE5"/>
    <w:rsid w:val="00F66A01"/>
    <w:rsid w:val="00F712B9"/>
    <w:rsid w:val="00F72034"/>
    <w:rsid w:val="00F75F90"/>
    <w:rsid w:val="00F85174"/>
    <w:rsid w:val="00F85414"/>
    <w:rsid w:val="00F867D4"/>
    <w:rsid w:val="00F944CB"/>
    <w:rsid w:val="00F95976"/>
    <w:rsid w:val="00FA0A64"/>
    <w:rsid w:val="00FA7F74"/>
    <w:rsid w:val="00FB364F"/>
    <w:rsid w:val="00FB4117"/>
    <w:rsid w:val="00FC3F71"/>
    <w:rsid w:val="00FD15E0"/>
    <w:rsid w:val="00FE3417"/>
    <w:rsid w:val="00FE6715"/>
    <w:rsid w:val="00FE7732"/>
    <w:rsid w:val="00FE7C6F"/>
    <w:rsid w:val="00FF1BD9"/>
    <w:rsid w:val="00FF3B35"/>
    <w:rsid w:val="00FF4515"/>
    <w:rsid w:val="00FF508A"/>
    <w:rsid w:val="00FF5CDD"/>
    <w:rsid w:val="08A48E35"/>
    <w:rsid w:val="09E10E12"/>
    <w:rsid w:val="0D6BD737"/>
    <w:rsid w:val="11699AE8"/>
    <w:rsid w:val="149352EF"/>
    <w:rsid w:val="1937A73B"/>
    <w:rsid w:val="250A7437"/>
    <w:rsid w:val="2C96D84D"/>
    <w:rsid w:val="30A0DA01"/>
    <w:rsid w:val="3B8DD82B"/>
    <w:rsid w:val="3F0ECEBA"/>
    <w:rsid w:val="43DA8528"/>
    <w:rsid w:val="4AEC6831"/>
    <w:rsid w:val="4C2F2C77"/>
    <w:rsid w:val="501391D2"/>
    <w:rsid w:val="508DA59F"/>
    <w:rsid w:val="5170B2A2"/>
    <w:rsid w:val="58665815"/>
    <w:rsid w:val="5B1868CE"/>
    <w:rsid w:val="5BEF5DE6"/>
    <w:rsid w:val="661957CA"/>
    <w:rsid w:val="6D88324A"/>
    <w:rsid w:val="6F0DE1B4"/>
    <w:rsid w:val="727512FF"/>
    <w:rsid w:val="7542067A"/>
    <w:rsid w:val="769CB4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1633"/>
  <w15:docId w15:val="{C6F951C6-51A4-D046-9396-8A9CB111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4095C"/>
    <w:pPr>
      <w:widowControl/>
      <w:spacing w:after="120"/>
      <w:jc w:val="both"/>
    </w:pPr>
    <w:rPr>
      <w:rFonts w:ascii="Arial" w:hAnsi="Arial" w:cs="Times New Roman"/>
      <w:sz w:val="24"/>
      <w:szCs w:val="24"/>
      <w:lang w:val="es-ES" w:eastAsia="es-ES"/>
    </w:rPr>
  </w:style>
  <w:style w:type="paragraph" w:styleId="Ttulo1">
    <w:name w:val="heading 1"/>
    <w:basedOn w:val="Normal"/>
    <w:next w:val="Normal"/>
    <w:link w:val="Ttulo1Car"/>
    <w:uiPriority w:val="9"/>
    <w:qFormat/>
    <w:rsid w:val="0034095C"/>
    <w:pPr>
      <w:keepNext/>
      <w:keepLines/>
      <w:widowControl w:val="0"/>
      <w:spacing w:before="240" w:after="240"/>
      <w:outlineLvl w:val="0"/>
    </w:pPr>
    <w:rPr>
      <w:rFonts w:asciiTheme="majorHAnsi" w:eastAsiaTheme="majorEastAsia" w:hAnsiTheme="majorHAnsi" w:cstheme="majorBidi"/>
      <w:b/>
      <w:color w:val="17365D" w:themeColor="text2" w:themeShade="BF"/>
      <w:spacing w:val="-1"/>
      <w:sz w:val="32"/>
      <w:szCs w:val="32"/>
      <w:lang w:val="es-ES_tradnl" w:eastAsia="en-US"/>
    </w:rPr>
  </w:style>
  <w:style w:type="paragraph" w:styleId="Ttulo2">
    <w:name w:val="heading 2"/>
    <w:basedOn w:val="Normal"/>
    <w:next w:val="Normal"/>
    <w:link w:val="Ttulo2Car"/>
    <w:uiPriority w:val="9"/>
    <w:unhideWhenUsed/>
    <w:qFormat/>
    <w:rsid w:val="0034095C"/>
    <w:pPr>
      <w:keepNext/>
      <w:keepLines/>
      <w:spacing w:before="120"/>
      <w:outlineLvl w:val="1"/>
    </w:pPr>
    <w:rPr>
      <w:rFonts w:asciiTheme="majorHAnsi" w:eastAsiaTheme="majorEastAsia" w:hAnsiTheme="majorHAnsi" w:cstheme="majorBidi"/>
      <w:color w:val="548DD4" w:themeColor="text2" w:themeTint="99"/>
      <w:sz w:val="28"/>
      <w:szCs w:val="26"/>
    </w:rPr>
  </w:style>
  <w:style w:type="paragraph" w:styleId="Ttulo4">
    <w:name w:val="heading 4"/>
    <w:basedOn w:val="Normal"/>
    <w:next w:val="Normal"/>
    <w:link w:val="Ttulo4Car"/>
    <w:uiPriority w:val="9"/>
    <w:semiHidden/>
    <w:unhideWhenUsed/>
    <w:qFormat/>
    <w:rsid w:val="003901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13B"/>
    <w:pPr>
      <w:widowControl w:val="0"/>
      <w:spacing w:after="200"/>
      <w:ind w:left="720"/>
      <w:contextualSpacing/>
    </w:pPr>
    <w:rPr>
      <w:rFonts w:asciiTheme="minorHAnsi" w:hAnsiTheme="minorHAnsi" w:cstheme="minorBidi"/>
      <w:sz w:val="22"/>
      <w:szCs w:val="22"/>
      <w:lang w:val="es-ES_tradnl" w:eastAsia="en-US"/>
    </w:rPr>
  </w:style>
  <w:style w:type="character" w:styleId="Textodelmarcadordeposicin">
    <w:name w:val="Placeholder Text"/>
    <w:basedOn w:val="Fuentedeprrafopredeter"/>
    <w:uiPriority w:val="99"/>
    <w:semiHidden/>
    <w:rsid w:val="007F3671"/>
    <w:rPr>
      <w:color w:val="808080"/>
    </w:rPr>
  </w:style>
  <w:style w:type="paragraph" w:styleId="NormalWeb">
    <w:name w:val="Normal (Web)"/>
    <w:basedOn w:val="Normal"/>
    <w:uiPriority w:val="99"/>
    <w:semiHidden/>
    <w:unhideWhenUsed/>
    <w:rsid w:val="00CA41A5"/>
    <w:pPr>
      <w:spacing w:before="100" w:beforeAutospacing="1" w:after="100" w:afterAutospacing="1"/>
    </w:pPr>
  </w:style>
  <w:style w:type="table" w:styleId="Tablaconcuadrcula1clara-nfasis5">
    <w:name w:val="Grid Table 1 Light Accent 5"/>
    <w:basedOn w:val="Tablanormal"/>
    <w:uiPriority w:val="46"/>
    <w:rsid w:val="003C139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C139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3A7B9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3-nfasis1">
    <w:name w:val="List Table 3 Accent 1"/>
    <w:basedOn w:val="Tablanormal"/>
    <w:uiPriority w:val="48"/>
    <w:rsid w:val="003A7B9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tulo1Car">
    <w:name w:val="Título 1 Car"/>
    <w:basedOn w:val="Fuentedeprrafopredeter"/>
    <w:link w:val="Ttulo1"/>
    <w:uiPriority w:val="9"/>
    <w:rsid w:val="0034095C"/>
    <w:rPr>
      <w:rFonts w:asciiTheme="majorHAnsi" w:eastAsiaTheme="majorEastAsia" w:hAnsiTheme="majorHAnsi" w:cstheme="majorBidi"/>
      <w:b/>
      <w:color w:val="17365D" w:themeColor="text2" w:themeShade="BF"/>
      <w:spacing w:val="-1"/>
      <w:sz w:val="32"/>
      <w:szCs w:val="32"/>
      <w:lang w:val="es-ES_tradnl"/>
    </w:rPr>
  </w:style>
  <w:style w:type="paragraph" w:customStyle="1" w:styleId="Default">
    <w:name w:val="Default"/>
    <w:rsid w:val="00BF471F"/>
    <w:pPr>
      <w:autoSpaceDE w:val="0"/>
      <w:autoSpaceDN w:val="0"/>
      <w:adjustRightInd w:val="0"/>
      <w:spacing w:after="0" w:line="240" w:lineRule="auto"/>
    </w:pPr>
    <w:rPr>
      <w:rFonts w:ascii="Trebuchet MS" w:hAnsi="Trebuchet MS" w:cs="Trebuchet MS"/>
      <w:color w:val="000000"/>
      <w:sz w:val="24"/>
      <w:szCs w:val="24"/>
      <w:lang w:val="es-ES"/>
    </w:rPr>
  </w:style>
  <w:style w:type="paragraph" w:styleId="Encabezado">
    <w:name w:val="header"/>
    <w:basedOn w:val="Normal"/>
    <w:link w:val="EncabezadoCar"/>
    <w:uiPriority w:val="99"/>
    <w:unhideWhenUsed/>
    <w:rsid w:val="000F09EE"/>
    <w:pPr>
      <w:tabs>
        <w:tab w:val="center" w:pos="4252"/>
        <w:tab w:val="right" w:pos="8504"/>
      </w:tabs>
    </w:pPr>
  </w:style>
  <w:style w:type="character" w:customStyle="1" w:styleId="EncabezadoCar">
    <w:name w:val="Encabezado Car"/>
    <w:basedOn w:val="Fuentedeprrafopredeter"/>
    <w:link w:val="Encabezado"/>
    <w:uiPriority w:val="99"/>
    <w:rsid w:val="000F09EE"/>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0F09EE"/>
    <w:pPr>
      <w:tabs>
        <w:tab w:val="center" w:pos="4252"/>
        <w:tab w:val="right" w:pos="8504"/>
      </w:tabs>
    </w:pPr>
  </w:style>
  <w:style w:type="character" w:customStyle="1" w:styleId="PiedepginaCar">
    <w:name w:val="Pie de página Car"/>
    <w:basedOn w:val="Fuentedeprrafopredeter"/>
    <w:link w:val="Piedepgina"/>
    <w:uiPriority w:val="99"/>
    <w:rsid w:val="000F09EE"/>
    <w:rPr>
      <w:rFonts w:ascii="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34095C"/>
    <w:rPr>
      <w:rFonts w:asciiTheme="majorHAnsi" w:eastAsiaTheme="majorEastAsia" w:hAnsiTheme="majorHAnsi" w:cstheme="majorBidi"/>
      <w:color w:val="548DD4" w:themeColor="text2" w:themeTint="99"/>
      <w:sz w:val="28"/>
      <w:szCs w:val="26"/>
      <w:lang w:val="es-ES" w:eastAsia="es-ES"/>
    </w:rPr>
  </w:style>
  <w:style w:type="paragraph" w:styleId="TtuloTDC">
    <w:name w:val="TOC Heading"/>
    <w:basedOn w:val="Ttulo1"/>
    <w:next w:val="Normal"/>
    <w:uiPriority w:val="39"/>
    <w:unhideWhenUsed/>
    <w:qFormat/>
    <w:rsid w:val="0034095C"/>
    <w:pPr>
      <w:widowControl/>
      <w:spacing w:before="480" w:after="0"/>
      <w:jc w:val="left"/>
      <w:outlineLvl w:val="9"/>
    </w:pPr>
    <w:rPr>
      <w:bCs/>
      <w:color w:val="365F91" w:themeColor="accent1" w:themeShade="BF"/>
      <w:spacing w:val="0"/>
      <w:szCs w:val="28"/>
      <w:lang w:val="es-ES" w:eastAsia="es-ES"/>
    </w:rPr>
  </w:style>
  <w:style w:type="paragraph" w:styleId="TDC2">
    <w:name w:val="toc 2"/>
    <w:basedOn w:val="Normal"/>
    <w:next w:val="Normal"/>
    <w:autoRedefine/>
    <w:uiPriority w:val="39"/>
    <w:unhideWhenUsed/>
    <w:rsid w:val="0034095C"/>
    <w:pPr>
      <w:ind w:left="240"/>
    </w:pPr>
    <w:rPr>
      <w:rFonts w:asciiTheme="minorHAnsi" w:hAnsiTheme="minorHAnsi"/>
      <w:b/>
      <w:sz w:val="22"/>
      <w:szCs w:val="22"/>
    </w:rPr>
  </w:style>
  <w:style w:type="character" w:styleId="Hipervnculo">
    <w:name w:val="Hyperlink"/>
    <w:basedOn w:val="Fuentedeprrafopredeter"/>
    <w:uiPriority w:val="99"/>
    <w:unhideWhenUsed/>
    <w:rsid w:val="0034095C"/>
    <w:rPr>
      <w:color w:val="0000FF" w:themeColor="hyperlink"/>
      <w:u w:val="single"/>
    </w:rPr>
  </w:style>
  <w:style w:type="paragraph" w:styleId="TDC1">
    <w:name w:val="toc 1"/>
    <w:basedOn w:val="Normal"/>
    <w:next w:val="Normal"/>
    <w:autoRedefine/>
    <w:uiPriority w:val="39"/>
    <w:unhideWhenUsed/>
    <w:rsid w:val="0034095C"/>
    <w:pPr>
      <w:spacing w:before="120"/>
    </w:pPr>
    <w:rPr>
      <w:rFonts w:asciiTheme="minorHAnsi" w:hAnsiTheme="minorHAnsi"/>
      <w:b/>
    </w:rPr>
  </w:style>
  <w:style w:type="paragraph" w:styleId="TDC3">
    <w:name w:val="toc 3"/>
    <w:basedOn w:val="Normal"/>
    <w:next w:val="Normal"/>
    <w:autoRedefine/>
    <w:uiPriority w:val="39"/>
    <w:semiHidden/>
    <w:unhideWhenUsed/>
    <w:rsid w:val="0034095C"/>
    <w:pPr>
      <w:ind w:left="480"/>
    </w:pPr>
    <w:rPr>
      <w:rFonts w:asciiTheme="minorHAnsi" w:hAnsiTheme="minorHAnsi"/>
      <w:sz w:val="22"/>
      <w:szCs w:val="22"/>
    </w:rPr>
  </w:style>
  <w:style w:type="paragraph" w:styleId="TDC4">
    <w:name w:val="toc 4"/>
    <w:basedOn w:val="Normal"/>
    <w:next w:val="Normal"/>
    <w:autoRedefine/>
    <w:uiPriority w:val="39"/>
    <w:semiHidden/>
    <w:unhideWhenUsed/>
    <w:rsid w:val="0034095C"/>
    <w:pPr>
      <w:ind w:left="720"/>
    </w:pPr>
    <w:rPr>
      <w:rFonts w:asciiTheme="minorHAnsi" w:hAnsiTheme="minorHAnsi"/>
      <w:sz w:val="20"/>
      <w:szCs w:val="20"/>
    </w:rPr>
  </w:style>
  <w:style w:type="paragraph" w:styleId="TDC5">
    <w:name w:val="toc 5"/>
    <w:basedOn w:val="Normal"/>
    <w:next w:val="Normal"/>
    <w:autoRedefine/>
    <w:uiPriority w:val="39"/>
    <w:semiHidden/>
    <w:unhideWhenUsed/>
    <w:rsid w:val="0034095C"/>
    <w:pPr>
      <w:ind w:left="960"/>
    </w:pPr>
    <w:rPr>
      <w:rFonts w:asciiTheme="minorHAnsi" w:hAnsiTheme="minorHAnsi"/>
      <w:sz w:val="20"/>
      <w:szCs w:val="20"/>
    </w:rPr>
  </w:style>
  <w:style w:type="paragraph" w:styleId="TDC6">
    <w:name w:val="toc 6"/>
    <w:basedOn w:val="Normal"/>
    <w:next w:val="Normal"/>
    <w:autoRedefine/>
    <w:uiPriority w:val="39"/>
    <w:semiHidden/>
    <w:unhideWhenUsed/>
    <w:rsid w:val="0034095C"/>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34095C"/>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34095C"/>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34095C"/>
    <w:pPr>
      <w:ind w:left="1920"/>
    </w:pPr>
    <w:rPr>
      <w:rFonts w:asciiTheme="minorHAnsi" w:hAnsiTheme="minorHAnsi"/>
      <w:sz w:val="20"/>
      <w:szCs w:val="20"/>
    </w:rPr>
  </w:style>
  <w:style w:type="paragraph" w:styleId="Ttulo">
    <w:name w:val="Title"/>
    <w:aliases w:val="Portada"/>
    <w:basedOn w:val="Normal"/>
    <w:next w:val="Normal"/>
    <w:link w:val="TtuloCar"/>
    <w:uiPriority w:val="10"/>
    <w:qFormat/>
    <w:rsid w:val="0034095C"/>
    <w:pPr>
      <w:contextualSpacing/>
    </w:pPr>
    <w:rPr>
      <w:rFonts w:asciiTheme="minorHAnsi" w:eastAsiaTheme="majorEastAsia" w:hAnsiTheme="minorHAnsi" w:cstheme="majorBidi"/>
      <w:spacing w:val="-10"/>
      <w:kern w:val="28"/>
      <w:sz w:val="36"/>
      <w:szCs w:val="56"/>
    </w:rPr>
  </w:style>
  <w:style w:type="character" w:customStyle="1" w:styleId="TtuloCar">
    <w:name w:val="Título Car"/>
    <w:aliases w:val="Portada Car"/>
    <w:basedOn w:val="Fuentedeprrafopredeter"/>
    <w:link w:val="Ttulo"/>
    <w:uiPriority w:val="10"/>
    <w:rsid w:val="0034095C"/>
    <w:rPr>
      <w:rFonts w:eastAsiaTheme="majorEastAsia" w:cstheme="majorBidi"/>
      <w:spacing w:val="-10"/>
      <w:kern w:val="28"/>
      <w:sz w:val="36"/>
      <w:szCs w:val="56"/>
      <w:lang w:val="es-ES" w:eastAsia="es-ES"/>
    </w:rPr>
  </w:style>
  <w:style w:type="character" w:styleId="Nmerodepgina">
    <w:name w:val="page number"/>
    <w:basedOn w:val="Fuentedeprrafopredeter"/>
    <w:uiPriority w:val="99"/>
    <w:semiHidden/>
    <w:unhideWhenUsed/>
    <w:rsid w:val="00140392"/>
  </w:style>
  <w:style w:type="character" w:styleId="Refdecomentario">
    <w:name w:val="annotation reference"/>
    <w:basedOn w:val="Fuentedeprrafopredeter"/>
    <w:uiPriority w:val="99"/>
    <w:semiHidden/>
    <w:unhideWhenUsed/>
    <w:rsid w:val="00E11E12"/>
    <w:rPr>
      <w:sz w:val="16"/>
      <w:szCs w:val="16"/>
    </w:rPr>
  </w:style>
  <w:style w:type="paragraph" w:styleId="Textocomentario">
    <w:name w:val="annotation text"/>
    <w:basedOn w:val="Normal"/>
    <w:link w:val="TextocomentarioCar"/>
    <w:uiPriority w:val="99"/>
    <w:semiHidden/>
    <w:unhideWhenUsed/>
    <w:rsid w:val="00E1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1E12"/>
    <w:rPr>
      <w:rFonts w:ascii="Arial"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11E12"/>
    <w:rPr>
      <w:b/>
      <w:bCs/>
    </w:rPr>
  </w:style>
  <w:style w:type="character" w:customStyle="1" w:styleId="AsuntodelcomentarioCar">
    <w:name w:val="Asunto del comentario Car"/>
    <w:basedOn w:val="TextocomentarioCar"/>
    <w:link w:val="Asuntodelcomentario"/>
    <w:uiPriority w:val="99"/>
    <w:semiHidden/>
    <w:rsid w:val="00E11E12"/>
    <w:rPr>
      <w:rFonts w:ascii="Arial" w:hAnsi="Arial" w:cs="Times New Roman"/>
      <w:b/>
      <w:bCs/>
      <w:sz w:val="20"/>
      <w:szCs w:val="20"/>
      <w:lang w:val="es-ES" w:eastAsia="es-ES"/>
    </w:rPr>
  </w:style>
  <w:style w:type="paragraph" w:styleId="Textodeglobo">
    <w:name w:val="Balloon Text"/>
    <w:basedOn w:val="Normal"/>
    <w:link w:val="TextodegloboCar"/>
    <w:uiPriority w:val="99"/>
    <w:semiHidden/>
    <w:unhideWhenUsed/>
    <w:rsid w:val="00E11E12"/>
    <w:pPr>
      <w:spacing w:after="0" w:line="240" w:lineRule="auto"/>
    </w:pPr>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E11E12"/>
    <w:rPr>
      <w:rFonts w:ascii="Times New Roman" w:hAnsi="Times New Roman" w:cs="Times New Roman"/>
      <w:sz w:val="18"/>
      <w:szCs w:val="18"/>
      <w:lang w:val="es-ES" w:eastAsia="es-ES"/>
    </w:rPr>
  </w:style>
  <w:style w:type="paragraph" w:styleId="Revisin">
    <w:name w:val="Revision"/>
    <w:hidden/>
    <w:uiPriority w:val="99"/>
    <w:semiHidden/>
    <w:rsid w:val="005B1C17"/>
    <w:pPr>
      <w:widowControl/>
      <w:spacing w:after="0" w:line="240" w:lineRule="auto"/>
    </w:pPr>
    <w:rPr>
      <w:rFonts w:ascii="Arial" w:hAnsi="Arial" w:cs="Times New Roman"/>
      <w:sz w:val="24"/>
      <w:szCs w:val="24"/>
      <w:lang w:val="es-ES" w:eastAsia="es-ES"/>
    </w:rPr>
  </w:style>
  <w:style w:type="character" w:styleId="Mencinsinresolver">
    <w:name w:val="Unresolved Mention"/>
    <w:basedOn w:val="Fuentedeprrafopredeter"/>
    <w:uiPriority w:val="99"/>
    <w:rsid w:val="00FB364F"/>
    <w:rPr>
      <w:color w:val="605E5C"/>
      <w:shd w:val="clear" w:color="auto" w:fill="E1DFDD"/>
    </w:rPr>
  </w:style>
  <w:style w:type="paragraph" w:customStyle="1" w:styleId="TableParagraph">
    <w:name w:val="Table Paragraph"/>
    <w:basedOn w:val="Normal"/>
    <w:uiPriority w:val="1"/>
    <w:qFormat/>
    <w:rsid w:val="00E43318"/>
    <w:pPr>
      <w:autoSpaceDE w:val="0"/>
      <w:autoSpaceDN w:val="0"/>
      <w:adjustRightInd w:val="0"/>
      <w:spacing w:after="0" w:line="240" w:lineRule="auto"/>
      <w:jc w:val="left"/>
    </w:pPr>
    <w:rPr>
      <w:rFonts w:ascii="Times New Roman" w:hAnsi="Times New Roman"/>
      <w:lang w:val="es-ES_tradnl" w:eastAsia="en-US"/>
    </w:rPr>
  </w:style>
  <w:style w:type="character" w:customStyle="1" w:styleId="Ttulo4Car">
    <w:name w:val="Título 4 Car"/>
    <w:basedOn w:val="Fuentedeprrafopredeter"/>
    <w:link w:val="Ttulo4"/>
    <w:uiPriority w:val="9"/>
    <w:semiHidden/>
    <w:rsid w:val="00390114"/>
    <w:rPr>
      <w:rFonts w:asciiTheme="majorHAnsi" w:eastAsiaTheme="majorEastAsia" w:hAnsiTheme="majorHAnsi" w:cstheme="majorBidi"/>
      <w:i/>
      <w:iCs/>
      <w:color w:val="365F91" w:themeColor="accent1" w:themeShade="BF"/>
      <w:sz w:val="24"/>
      <w:szCs w:val="24"/>
      <w:lang w:val="es-ES" w:eastAsia="es-ES"/>
    </w:rPr>
  </w:style>
  <w:style w:type="paragraph" w:styleId="Textonotapie">
    <w:name w:val="footnote text"/>
    <w:basedOn w:val="Normal"/>
    <w:link w:val="TextonotapieCar"/>
    <w:uiPriority w:val="99"/>
    <w:semiHidden/>
    <w:unhideWhenUsed/>
    <w:rsid w:val="003901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0114"/>
    <w:rPr>
      <w:rFonts w:ascii="Arial" w:hAnsi="Arial" w:cs="Times New Roman"/>
      <w:sz w:val="20"/>
      <w:szCs w:val="20"/>
      <w:lang w:val="es-ES" w:eastAsia="es-ES"/>
    </w:rPr>
  </w:style>
  <w:style w:type="character" w:styleId="Refdenotaalpie">
    <w:name w:val="footnote reference"/>
    <w:basedOn w:val="Fuentedeprrafopredeter"/>
    <w:uiPriority w:val="99"/>
    <w:semiHidden/>
    <w:unhideWhenUsed/>
    <w:rsid w:val="00390114"/>
    <w:rPr>
      <w:vertAlign w:val="superscript"/>
    </w:rPr>
  </w:style>
  <w:style w:type="paragraph" w:styleId="Descripcin">
    <w:name w:val="caption"/>
    <w:basedOn w:val="Normal"/>
    <w:next w:val="Normal"/>
    <w:uiPriority w:val="35"/>
    <w:unhideWhenUsed/>
    <w:qFormat/>
    <w:rsid w:val="00390114"/>
    <w:pPr>
      <w:spacing w:after="200"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390114"/>
    <w:rPr>
      <w:color w:val="800080" w:themeColor="followedHyperlink"/>
      <w:u w:val="single"/>
    </w:rPr>
  </w:style>
  <w:style w:type="paragraph" w:styleId="Subttulo">
    <w:name w:val="Subtitle"/>
    <w:basedOn w:val="Normal"/>
    <w:next w:val="Normal"/>
    <w:link w:val="SubttuloCar"/>
    <w:autoRedefine/>
    <w:uiPriority w:val="11"/>
    <w:qFormat/>
    <w:rsid w:val="00520E2A"/>
    <w:pPr>
      <w:numPr>
        <w:ilvl w:val="1"/>
      </w:numPr>
      <w:spacing w:before="120"/>
      <w:jc w:val="center"/>
    </w:pPr>
    <w:rPr>
      <w:rFonts w:asciiTheme="minorHAnsi" w:eastAsiaTheme="minorEastAsia" w:hAnsiTheme="minorHAnsi" w:cstheme="minorBidi"/>
      <w:color w:val="548DD4" w:themeColor="text2" w:themeTint="99"/>
      <w:spacing w:val="15"/>
      <w:sz w:val="22"/>
      <w:szCs w:val="22"/>
    </w:rPr>
  </w:style>
  <w:style w:type="character" w:customStyle="1" w:styleId="SubttuloCar">
    <w:name w:val="Subtítulo Car"/>
    <w:basedOn w:val="Fuentedeprrafopredeter"/>
    <w:link w:val="Subttulo"/>
    <w:uiPriority w:val="11"/>
    <w:rsid w:val="00520E2A"/>
    <w:rPr>
      <w:rFonts w:eastAsiaTheme="minorEastAsia"/>
      <w:color w:val="548DD4" w:themeColor="text2" w:themeTint="99"/>
      <w:spacing w:val="15"/>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49081">
      <w:bodyDiv w:val="1"/>
      <w:marLeft w:val="0"/>
      <w:marRight w:val="0"/>
      <w:marTop w:val="0"/>
      <w:marBottom w:val="0"/>
      <w:divBdr>
        <w:top w:val="none" w:sz="0" w:space="0" w:color="auto"/>
        <w:left w:val="none" w:sz="0" w:space="0" w:color="auto"/>
        <w:bottom w:val="none" w:sz="0" w:space="0" w:color="auto"/>
        <w:right w:val="none" w:sz="0" w:space="0" w:color="auto"/>
      </w:divBdr>
    </w:div>
    <w:div w:id="171261711">
      <w:bodyDiv w:val="1"/>
      <w:marLeft w:val="0"/>
      <w:marRight w:val="0"/>
      <w:marTop w:val="0"/>
      <w:marBottom w:val="0"/>
      <w:divBdr>
        <w:top w:val="none" w:sz="0" w:space="0" w:color="auto"/>
        <w:left w:val="none" w:sz="0" w:space="0" w:color="auto"/>
        <w:bottom w:val="none" w:sz="0" w:space="0" w:color="auto"/>
        <w:right w:val="none" w:sz="0" w:space="0" w:color="auto"/>
      </w:divBdr>
    </w:div>
    <w:div w:id="184945977">
      <w:bodyDiv w:val="1"/>
      <w:marLeft w:val="0"/>
      <w:marRight w:val="0"/>
      <w:marTop w:val="0"/>
      <w:marBottom w:val="0"/>
      <w:divBdr>
        <w:top w:val="none" w:sz="0" w:space="0" w:color="auto"/>
        <w:left w:val="none" w:sz="0" w:space="0" w:color="auto"/>
        <w:bottom w:val="none" w:sz="0" w:space="0" w:color="auto"/>
        <w:right w:val="none" w:sz="0" w:space="0" w:color="auto"/>
      </w:divBdr>
    </w:div>
    <w:div w:id="203030603">
      <w:bodyDiv w:val="1"/>
      <w:marLeft w:val="0"/>
      <w:marRight w:val="0"/>
      <w:marTop w:val="0"/>
      <w:marBottom w:val="0"/>
      <w:divBdr>
        <w:top w:val="none" w:sz="0" w:space="0" w:color="auto"/>
        <w:left w:val="none" w:sz="0" w:space="0" w:color="auto"/>
        <w:bottom w:val="none" w:sz="0" w:space="0" w:color="auto"/>
        <w:right w:val="none" w:sz="0" w:space="0" w:color="auto"/>
      </w:divBdr>
    </w:div>
    <w:div w:id="257370233">
      <w:bodyDiv w:val="1"/>
      <w:marLeft w:val="0"/>
      <w:marRight w:val="0"/>
      <w:marTop w:val="0"/>
      <w:marBottom w:val="0"/>
      <w:divBdr>
        <w:top w:val="none" w:sz="0" w:space="0" w:color="auto"/>
        <w:left w:val="none" w:sz="0" w:space="0" w:color="auto"/>
        <w:bottom w:val="none" w:sz="0" w:space="0" w:color="auto"/>
        <w:right w:val="none" w:sz="0" w:space="0" w:color="auto"/>
      </w:divBdr>
    </w:div>
    <w:div w:id="267664176">
      <w:bodyDiv w:val="1"/>
      <w:marLeft w:val="0"/>
      <w:marRight w:val="0"/>
      <w:marTop w:val="0"/>
      <w:marBottom w:val="0"/>
      <w:divBdr>
        <w:top w:val="none" w:sz="0" w:space="0" w:color="auto"/>
        <w:left w:val="none" w:sz="0" w:space="0" w:color="auto"/>
        <w:bottom w:val="none" w:sz="0" w:space="0" w:color="auto"/>
        <w:right w:val="none" w:sz="0" w:space="0" w:color="auto"/>
      </w:divBdr>
    </w:div>
    <w:div w:id="492644948">
      <w:bodyDiv w:val="1"/>
      <w:marLeft w:val="0"/>
      <w:marRight w:val="0"/>
      <w:marTop w:val="0"/>
      <w:marBottom w:val="0"/>
      <w:divBdr>
        <w:top w:val="none" w:sz="0" w:space="0" w:color="auto"/>
        <w:left w:val="none" w:sz="0" w:space="0" w:color="auto"/>
        <w:bottom w:val="none" w:sz="0" w:space="0" w:color="auto"/>
        <w:right w:val="none" w:sz="0" w:space="0" w:color="auto"/>
      </w:divBdr>
    </w:div>
    <w:div w:id="777263307">
      <w:bodyDiv w:val="1"/>
      <w:marLeft w:val="0"/>
      <w:marRight w:val="0"/>
      <w:marTop w:val="0"/>
      <w:marBottom w:val="0"/>
      <w:divBdr>
        <w:top w:val="none" w:sz="0" w:space="0" w:color="auto"/>
        <w:left w:val="none" w:sz="0" w:space="0" w:color="auto"/>
        <w:bottom w:val="none" w:sz="0" w:space="0" w:color="auto"/>
        <w:right w:val="none" w:sz="0" w:space="0" w:color="auto"/>
      </w:divBdr>
    </w:div>
    <w:div w:id="808522314">
      <w:bodyDiv w:val="1"/>
      <w:marLeft w:val="0"/>
      <w:marRight w:val="0"/>
      <w:marTop w:val="0"/>
      <w:marBottom w:val="0"/>
      <w:divBdr>
        <w:top w:val="none" w:sz="0" w:space="0" w:color="auto"/>
        <w:left w:val="none" w:sz="0" w:space="0" w:color="auto"/>
        <w:bottom w:val="none" w:sz="0" w:space="0" w:color="auto"/>
        <w:right w:val="none" w:sz="0" w:space="0" w:color="auto"/>
      </w:divBdr>
    </w:div>
    <w:div w:id="992223136">
      <w:bodyDiv w:val="1"/>
      <w:marLeft w:val="0"/>
      <w:marRight w:val="0"/>
      <w:marTop w:val="0"/>
      <w:marBottom w:val="0"/>
      <w:divBdr>
        <w:top w:val="none" w:sz="0" w:space="0" w:color="auto"/>
        <w:left w:val="none" w:sz="0" w:space="0" w:color="auto"/>
        <w:bottom w:val="none" w:sz="0" w:space="0" w:color="auto"/>
        <w:right w:val="none" w:sz="0" w:space="0" w:color="auto"/>
      </w:divBdr>
    </w:div>
    <w:div w:id="1184978437">
      <w:bodyDiv w:val="1"/>
      <w:marLeft w:val="0"/>
      <w:marRight w:val="0"/>
      <w:marTop w:val="0"/>
      <w:marBottom w:val="0"/>
      <w:divBdr>
        <w:top w:val="none" w:sz="0" w:space="0" w:color="auto"/>
        <w:left w:val="none" w:sz="0" w:space="0" w:color="auto"/>
        <w:bottom w:val="none" w:sz="0" w:space="0" w:color="auto"/>
        <w:right w:val="none" w:sz="0" w:space="0" w:color="auto"/>
      </w:divBdr>
    </w:div>
    <w:div w:id="1410035601">
      <w:bodyDiv w:val="1"/>
      <w:marLeft w:val="0"/>
      <w:marRight w:val="0"/>
      <w:marTop w:val="0"/>
      <w:marBottom w:val="0"/>
      <w:divBdr>
        <w:top w:val="none" w:sz="0" w:space="0" w:color="auto"/>
        <w:left w:val="none" w:sz="0" w:space="0" w:color="auto"/>
        <w:bottom w:val="none" w:sz="0" w:space="0" w:color="auto"/>
        <w:right w:val="none" w:sz="0" w:space="0" w:color="auto"/>
      </w:divBdr>
    </w:div>
    <w:div w:id="1564371927">
      <w:bodyDiv w:val="1"/>
      <w:marLeft w:val="0"/>
      <w:marRight w:val="0"/>
      <w:marTop w:val="0"/>
      <w:marBottom w:val="0"/>
      <w:divBdr>
        <w:top w:val="none" w:sz="0" w:space="0" w:color="auto"/>
        <w:left w:val="none" w:sz="0" w:space="0" w:color="auto"/>
        <w:bottom w:val="none" w:sz="0" w:space="0" w:color="auto"/>
        <w:right w:val="none" w:sz="0" w:space="0" w:color="auto"/>
      </w:divBdr>
      <w:divsChild>
        <w:div w:id="132868308">
          <w:marLeft w:val="0"/>
          <w:marRight w:val="0"/>
          <w:marTop w:val="0"/>
          <w:marBottom w:val="0"/>
          <w:divBdr>
            <w:top w:val="none" w:sz="0" w:space="0" w:color="auto"/>
            <w:left w:val="none" w:sz="0" w:space="0" w:color="auto"/>
            <w:bottom w:val="none" w:sz="0" w:space="0" w:color="auto"/>
            <w:right w:val="none" w:sz="0" w:space="0" w:color="auto"/>
          </w:divBdr>
          <w:divsChild>
            <w:div w:id="1034503143">
              <w:marLeft w:val="0"/>
              <w:marRight w:val="0"/>
              <w:marTop w:val="0"/>
              <w:marBottom w:val="0"/>
              <w:divBdr>
                <w:top w:val="none" w:sz="0" w:space="0" w:color="auto"/>
                <w:left w:val="none" w:sz="0" w:space="0" w:color="auto"/>
                <w:bottom w:val="none" w:sz="0" w:space="0" w:color="auto"/>
                <w:right w:val="none" w:sz="0" w:space="0" w:color="auto"/>
              </w:divBdr>
            </w:div>
          </w:divsChild>
        </w:div>
        <w:div w:id="168907406">
          <w:marLeft w:val="0"/>
          <w:marRight w:val="0"/>
          <w:marTop w:val="0"/>
          <w:marBottom w:val="0"/>
          <w:divBdr>
            <w:top w:val="none" w:sz="0" w:space="0" w:color="auto"/>
            <w:left w:val="none" w:sz="0" w:space="0" w:color="auto"/>
            <w:bottom w:val="none" w:sz="0" w:space="0" w:color="auto"/>
            <w:right w:val="none" w:sz="0" w:space="0" w:color="auto"/>
          </w:divBdr>
          <w:divsChild>
            <w:div w:id="914165414">
              <w:marLeft w:val="0"/>
              <w:marRight w:val="0"/>
              <w:marTop w:val="0"/>
              <w:marBottom w:val="0"/>
              <w:divBdr>
                <w:top w:val="none" w:sz="0" w:space="0" w:color="auto"/>
                <w:left w:val="none" w:sz="0" w:space="0" w:color="auto"/>
                <w:bottom w:val="none" w:sz="0" w:space="0" w:color="auto"/>
                <w:right w:val="none" w:sz="0" w:space="0" w:color="auto"/>
              </w:divBdr>
            </w:div>
          </w:divsChild>
        </w:div>
        <w:div w:id="295726376">
          <w:marLeft w:val="0"/>
          <w:marRight w:val="0"/>
          <w:marTop w:val="0"/>
          <w:marBottom w:val="0"/>
          <w:divBdr>
            <w:top w:val="none" w:sz="0" w:space="0" w:color="auto"/>
            <w:left w:val="none" w:sz="0" w:space="0" w:color="auto"/>
            <w:bottom w:val="none" w:sz="0" w:space="0" w:color="auto"/>
            <w:right w:val="none" w:sz="0" w:space="0" w:color="auto"/>
          </w:divBdr>
          <w:divsChild>
            <w:div w:id="493225931">
              <w:marLeft w:val="0"/>
              <w:marRight w:val="0"/>
              <w:marTop w:val="0"/>
              <w:marBottom w:val="0"/>
              <w:divBdr>
                <w:top w:val="none" w:sz="0" w:space="0" w:color="auto"/>
                <w:left w:val="none" w:sz="0" w:space="0" w:color="auto"/>
                <w:bottom w:val="none" w:sz="0" w:space="0" w:color="auto"/>
                <w:right w:val="none" w:sz="0" w:space="0" w:color="auto"/>
              </w:divBdr>
            </w:div>
          </w:divsChild>
        </w:div>
        <w:div w:id="694310248">
          <w:marLeft w:val="0"/>
          <w:marRight w:val="0"/>
          <w:marTop w:val="0"/>
          <w:marBottom w:val="0"/>
          <w:divBdr>
            <w:top w:val="none" w:sz="0" w:space="0" w:color="auto"/>
            <w:left w:val="none" w:sz="0" w:space="0" w:color="auto"/>
            <w:bottom w:val="none" w:sz="0" w:space="0" w:color="auto"/>
            <w:right w:val="none" w:sz="0" w:space="0" w:color="auto"/>
          </w:divBdr>
          <w:divsChild>
            <w:div w:id="1591620846">
              <w:marLeft w:val="0"/>
              <w:marRight w:val="0"/>
              <w:marTop w:val="0"/>
              <w:marBottom w:val="0"/>
              <w:divBdr>
                <w:top w:val="none" w:sz="0" w:space="0" w:color="auto"/>
                <w:left w:val="none" w:sz="0" w:space="0" w:color="auto"/>
                <w:bottom w:val="none" w:sz="0" w:space="0" w:color="auto"/>
                <w:right w:val="none" w:sz="0" w:space="0" w:color="auto"/>
              </w:divBdr>
            </w:div>
          </w:divsChild>
        </w:div>
        <w:div w:id="879248912">
          <w:marLeft w:val="0"/>
          <w:marRight w:val="0"/>
          <w:marTop w:val="0"/>
          <w:marBottom w:val="0"/>
          <w:divBdr>
            <w:top w:val="none" w:sz="0" w:space="0" w:color="auto"/>
            <w:left w:val="none" w:sz="0" w:space="0" w:color="auto"/>
            <w:bottom w:val="none" w:sz="0" w:space="0" w:color="auto"/>
            <w:right w:val="none" w:sz="0" w:space="0" w:color="auto"/>
          </w:divBdr>
          <w:divsChild>
            <w:div w:id="1488865183">
              <w:marLeft w:val="0"/>
              <w:marRight w:val="0"/>
              <w:marTop w:val="0"/>
              <w:marBottom w:val="0"/>
              <w:divBdr>
                <w:top w:val="none" w:sz="0" w:space="0" w:color="auto"/>
                <w:left w:val="none" w:sz="0" w:space="0" w:color="auto"/>
                <w:bottom w:val="none" w:sz="0" w:space="0" w:color="auto"/>
                <w:right w:val="none" w:sz="0" w:space="0" w:color="auto"/>
              </w:divBdr>
            </w:div>
          </w:divsChild>
        </w:div>
        <w:div w:id="1077361480">
          <w:marLeft w:val="0"/>
          <w:marRight w:val="0"/>
          <w:marTop w:val="0"/>
          <w:marBottom w:val="0"/>
          <w:divBdr>
            <w:top w:val="none" w:sz="0" w:space="0" w:color="auto"/>
            <w:left w:val="none" w:sz="0" w:space="0" w:color="auto"/>
            <w:bottom w:val="none" w:sz="0" w:space="0" w:color="auto"/>
            <w:right w:val="none" w:sz="0" w:space="0" w:color="auto"/>
          </w:divBdr>
          <w:divsChild>
            <w:div w:id="1006522081">
              <w:marLeft w:val="0"/>
              <w:marRight w:val="0"/>
              <w:marTop w:val="0"/>
              <w:marBottom w:val="0"/>
              <w:divBdr>
                <w:top w:val="none" w:sz="0" w:space="0" w:color="auto"/>
                <w:left w:val="none" w:sz="0" w:space="0" w:color="auto"/>
                <w:bottom w:val="none" w:sz="0" w:space="0" w:color="auto"/>
                <w:right w:val="none" w:sz="0" w:space="0" w:color="auto"/>
              </w:divBdr>
            </w:div>
          </w:divsChild>
        </w:div>
        <w:div w:id="1490363417">
          <w:marLeft w:val="0"/>
          <w:marRight w:val="0"/>
          <w:marTop w:val="0"/>
          <w:marBottom w:val="0"/>
          <w:divBdr>
            <w:top w:val="none" w:sz="0" w:space="0" w:color="auto"/>
            <w:left w:val="none" w:sz="0" w:space="0" w:color="auto"/>
            <w:bottom w:val="none" w:sz="0" w:space="0" w:color="auto"/>
            <w:right w:val="none" w:sz="0" w:space="0" w:color="auto"/>
          </w:divBdr>
          <w:divsChild>
            <w:div w:id="1053650947">
              <w:marLeft w:val="0"/>
              <w:marRight w:val="0"/>
              <w:marTop w:val="0"/>
              <w:marBottom w:val="0"/>
              <w:divBdr>
                <w:top w:val="none" w:sz="0" w:space="0" w:color="auto"/>
                <w:left w:val="none" w:sz="0" w:space="0" w:color="auto"/>
                <w:bottom w:val="none" w:sz="0" w:space="0" w:color="auto"/>
                <w:right w:val="none" w:sz="0" w:space="0" w:color="auto"/>
              </w:divBdr>
            </w:div>
          </w:divsChild>
        </w:div>
        <w:div w:id="1633052376">
          <w:marLeft w:val="0"/>
          <w:marRight w:val="0"/>
          <w:marTop w:val="0"/>
          <w:marBottom w:val="0"/>
          <w:divBdr>
            <w:top w:val="none" w:sz="0" w:space="0" w:color="auto"/>
            <w:left w:val="none" w:sz="0" w:space="0" w:color="auto"/>
            <w:bottom w:val="none" w:sz="0" w:space="0" w:color="auto"/>
            <w:right w:val="none" w:sz="0" w:space="0" w:color="auto"/>
          </w:divBdr>
          <w:divsChild>
            <w:div w:id="1584878837">
              <w:marLeft w:val="0"/>
              <w:marRight w:val="0"/>
              <w:marTop w:val="0"/>
              <w:marBottom w:val="0"/>
              <w:divBdr>
                <w:top w:val="none" w:sz="0" w:space="0" w:color="auto"/>
                <w:left w:val="none" w:sz="0" w:space="0" w:color="auto"/>
                <w:bottom w:val="none" w:sz="0" w:space="0" w:color="auto"/>
                <w:right w:val="none" w:sz="0" w:space="0" w:color="auto"/>
              </w:divBdr>
            </w:div>
          </w:divsChild>
        </w:div>
        <w:div w:id="1634405628">
          <w:marLeft w:val="0"/>
          <w:marRight w:val="0"/>
          <w:marTop w:val="0"/>
          <w:marBottom w:val="0"/>
          <w:divBdr>
            <w:top w:val="none" w:sz="0" w:space="0" w:color="auto"/>
            <w:left w:val="none" w:sz="0" w:space="0" w:color="auto"/>
            <w:bottom w:val="none" w:sz="0" w:space="0" w:color="auto"/>
            <w:right w:val="none" w:sz="0" w:space="0" w:color="auto"/>
          </w:divBdr>
          <w:divsChild>
            <w:div w:id="595286031">
              <w:marLeft w:val="0"/>
              <w:marRight w:val="0"/>
              <w:marTop w:val="0"/>
              <w:marBottom w:val="0"/>
              <w:divBdr>
                <w:top w:val="none" w:sz="0" w:space="0" w:color="auto"/>
                <w:left w:val="none" w:sz="0" w:space="0" w:color="auto"/>
                <w:bottom w:val="none" w:sz="0" w:space="0" w:color="auto"/>
                <w:right w:val="none" w:sz="0" w:space="0" w:color="auto"/>
              </w:divBdr>
            </w:div>
          </w:divsChild>
        </w:div>
        <w:div w:id="1682507720">
          <w:marLeft w:val="0"/>
          <w:marRight w:val="0"/>
          <w:marTop w:val="0"/>
          <w:marBottom w:val="0"/>
          <w:divBdr>
            <w:top w:val="none" w:sz="0" w:space="0" w:color="auto"/>
            <w:left w:val="none" w:sz="0" w:space="0" w:color="auto"/>
            <w:bottom w:val="none" w:sz="0" w:space="0" w:color="auto"/>
            <w:right w:val="none" w:sz="0" w:space="0" w:color="auto"/>
          </w:divBdr>
          <w:divsChild>
            <w:div w:id="535429313">
              <w:marLeft w:val="0"/>
              <w:marRight w:val="0"/>
              <w:marTop w:val="0"/>
              <w:marBottom w:val="0"/>
              <w:divBdr>
                <w:top w:val="none" w:sz="0" w:space="0" w:color="auto"/>
                <w:left w:val="none" w:sz="0" w:space="0" w:color="auto"/>
                <w:bottom w:val="none" w:sz="0" w:space="0" w:color="auto"/>
                <w:right w:val="none" w:sz="0" w:space="0" w:color="auto"/>
              </w:divBdr>
            </w:div>
          </w:divsChild>
        </w:div>
        <w:div w:id="1813980108">
          <w:marLeft w:val="0"/>
          <w:marRight w:val="0"/>
          <w:marTop w:val="0"/>
          <w:marBottom w:val="0"/>
          <w:divBdr>
            <w:top w:val="none" w:sz="0" w:space="0" w:color="auto"/>
            <w:left w:val="none" w:sz="0" w:space="0" w:color="auto"/>
            <w:bottom w:val="none" w:sz="0" w:space="0" w:color="auto"/>
            <w:right w:val="none" w:sz="0" w:space="0" w:color="auto"/>
          </w:divBdr>
          <w:divsChild>
            <w:div w:id="2053266178">
              <w:marLeft w:val="0"/>
              <w:marRight w:val="0"/>
              <w:marTop w:val="0"/>
              <w:marBottom w:val="0"/>
              <w:divBdr>
                <w:top w:val="none" w:sz="0" w:space="0" w:color="auto"/>
                <w:left w:val="none" w:sz="0" w:space="0" w:color="auto"/>
                <w:bottom w:val="none" w:sz="0" w:space="0" w:color="auto"/>
                <w:right w:val="none" w:sz="0" w:space="0" w:color="auto"/>
              </w:divBdr>
            </w:div>
          </w:divsChild>
        </w:div>
        <w:div w:id="2002738191">
          <w:marLeft w:val="0"/>
          <w:marRight w:val="0"/>
          <w:marTop w:val="0"/>
          <w:marBottom w:val="0"/>
          <w:divBdr>
            <w:top w:val="none" w:sz="0" w:space="0" w:color="auto"/>
            <w:left w:val="none" w:sz="0" w:space="0" w:color="auto"/>
            <w:bottom w:val="none" w:sz="0" w:space="0" w:color="auto"/>
            <w:right w:val="none" w:sz="0" w:space="0" w:color="auto"/>
          </w:divBdr>
          <w:divsChild>
            <w:div w:id="13298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0748">
      <w:bodyDiv w:val="1"/>
      <w:marLeft w:val="0"/>
      <w:marRight w:val="0"/>
      <w:marTop w:val="0"/>
      <w:marBottom w:val="0"/>
      <w:divBdr>
        <w:top w:val="none" w:sz="0" w:space="0" w:color="auto"/>
        <w:left w:val="none" w:sz="0" w:space="0" w:color="auto"/>
        <w:bottom w:val="none" w:sz="0" w:space="0" w:color="auto"/>
        <w:right w:val="none" w:sz="0" w:space="0" w:color="auto"/>
      </w:divBdr>
    </w:div>
    <w:div w:id="1680428635">
      <w:bodyDiv w:val="1"/>
      <w:marLeft w:val="0"/>
      <w:marRight w:val="0"/>
      <w:marTop w:val="0"/>
      <w:marBottom w:val="0"/>
      <w:divBdr>
        <w:top w:val="none" w:sz="0" w:space="0" w:color="auto"/>
        <w:left w:val="none" w:sz="0" w:space="0" w:color="auto"/>
        <w:bottom w:val="none" w:sz="0" w:space="0" w:color="auto"/>
        <w:right w:val="none" w:sz="0" w:space="0" w:color="auto"/>
      </w:divBdr>
    </w:div>
    <w:div w:id="2037342686">
      <w:bodyDiv w:val="1"/>
      <w:marLeft w:val="0"/>
      <w:marRight w:val="0"/>
      <w:marTop w:val="0"/>
      <w:marBottom w:val="0"/>
      <w:divBdr>
        <w:top w:val="none" w:sz="0" w:space="0" w:color="auto"/>
        <w:left w:val="none" w:sz="0" w:space="0" w:color="auto"/>
        <w:bottom w:val="none" w:sz="0" w:space="0" w:color="auto"/>
        <w:right w:val="none" w:sz="0" w:space="0" w:color="auto"/>
      </w:divBdr>
      <w:divsChild>
        <w:div w:id="13306223">
          <w:marLeft w:val="0"/>
          <w:marRight w:val="0"/>
          <w:marTop w:val="0"/>
          <w:marBottom w:val="0"/>
          <w:divBdr>
            <w:top w:val="none" w:sz="0" w:space="0" w:color="auto"/>
            <w:left w:val="none" w:sz="0" w:space="0" w:color="auto"/>
            <w:bottom w:val="none" w:sz="0" w:space="0" w:color="auto"/>
            <w:right w:val="none" w:sz="0" w:space="0" w:color="auto"/>
          </w:divBdr>
          <w:divsChild>
            <w:div w:id="638389425">
              <w:marLeft w:val="0"/>
              <w:marRight w:val="0"/>
              <w:marTop w:val="0"/>
              <w:marBottom w:val="0"/>
              <w:divBdr>
                <w:top w:val="none" w:sz="0" w:space="0" w:color="auto"/>
                <w:left w:val="none" w:sz="0" w:space="0" w:color="auto"/>
                <w:bottom w:val="none" w:sz="0" w:space="0" w:color="auto"/>
                <w:right w:val="none" w:sz="0" w:space="0" w:color="auto"/>
              </w:divBdr>
            </w:div>
          </w:divsChild>
        </w:div>
        <w:div w:id="245699175">
          <w:marLeft w:val="0"/>
          <w:marRight w:val="0"/>
          <w:marTop w:val="0"/>
          <w:marBottom w:val="0"/>
          <w:divBdr>
            <w:top w:val="none" w:sz="0" w:space="0" w:color="auto"/>
            <w:left w:val="none" w:sz="0" w:space="0" w:color="auto"/>
            <w:bottom w:val="none" w:sz="0" w:space="0" w:color="auto"/>
            <w:right w:val="none" w:sz="0" w:space="0" w:color="auto"/>
          </w:divBdr>
          <w:divsChild>
            <w:div w:id="760493577">
              <w:marLeft w:val="0"/>
              <w:marRight w:val="0"/>
              <w:marTop w:val="0"/>
              <w:marBottom w:val="0"/>
              <w:divBdr>
                <w:top w:val="none" w:sz="0" w:space="0" w:color="auto"/>
                <w:left w:val="none" w:sz="0" w:space="0" w:color="auto"/>
                <w:bottom w:val="none" w:sz="0" w:space="0" w:color="auto"/>
                <w:right w:val="none" w:sz="0" w:space="0" w:color="auto"/>
              </w:divBdr>
            </w:div>
          </w:divsChild>
        </w:div>
        <w:div w:id="436995790">
          <w:marLeft w:val="0"/>
          <w:marRight w:val="0"/>
          <w:marTop w:val="0"/>
          <w:marBottom w:val="0"/>
          <w:divBdr>
            <w:top w:val="none" w:sz="0" w:space="0" w:color="auto"/>
            <w:left w:val="none" w:sz="0" w:space="0" w:color="auto"/>
            <w:bottom w:val="none" w:sz="0" w:space="0" w:color="auto"/>
            <w:right w:val="none" w:sz="0" w:space="0" w:color="auto"/>
          </w:divBdr>
          <w:divsChild>
            <w:div w:id="797912865">
              <w:marLeft w:val="0"/>
              <w:marRight w:val="0"/>
              <w:marTop w:val="0"/>
              <w:marBottom w:val="0"/>
              <w:divBdr>
                <w:top w:val="none" w:sz="0" w:space="0" w:color="auto"/>
                <w:left w:val="none" w:sz="0" w:space="0" w:color="auto"/>
                <w:bottom w:val="none" w:sz="0" w:space="0" w:color="auto"/>
                <w:right w:val="none" w:sz="0" w:space="0" w:color="auto"/>
              </w:divBdr>
            </w:div>
          </w:divsChild>
        </w:div>
        <w:div w:id="439036013">
          <w:marLeft w:val="0"/>
          <w:marRight w:val="0"/>
          <w:marTop w:val="0"/>
          <w:marBottom w:val="0"/>
          <w:divBdr>
            <w:top w:val="none" w:sz="0" w:space="0" w:color="auto"/>
            <w:left w:val="none" w:sz="0" w:space="0" w:color="auto"/>
            <w:bottom w:val="none" w:sz="0" w:space="0" w:color="auto"/>
            <w:right w:val="none" w:sz="0" w:space="0" w:color="auto"/>
          </w:divBdr>
          <w:divsChild>
            <w:div w:id="265305994">
              <w:marLeft w:val="0"/>
              <w:marRight w:val="0"/>
              <w:marTop w:val="0"/>
              <w:marBottom w:val="0"/>
              <w:divBdr>
                <w:top w:val="none" w:sz="0" w:space="0" w:color="auto"/>
                <w:left w:val="none" w:sz="0" w:space="0" w:color="auto"/>
                <w:bottom w:val="none" w:sz="0" w:space="0" w:color="auto"/>
                <w:right w:val="none" w:sz="0" w:space="0" w:color="auto"/>
              </w:divBdr>
            </w:div>
          </w:divsChild>
        </w:div>
        <w:div w:id="488399827">
          <w:marLeft w:val="0"/>
          <w:marRight w:val="0"/>
          <w:marTop w:val="0"/>
          <w:marBottom w:val="0"/>
          <w:divBdr>
            <w:top w:val="none" w:sz="0" w:space="0" w:color="auto"/>
            <w:left w:val="none" w:sz="0" w:space="0" w:color="auto"/>
            <w:bottom w:val="none" w:sz="0" w:space="0" w:color="auto"/>
            <w:right w:val="none" w:sz="0" w:space="0" w:color="auto"/>
          </w:divBdr>
          <w:divsChild>
            <w:div w:id="33702697">
              <w:marLeft w:val="0"/>
              <w:marRight w:val="0"/>
              <w:marTop w:val="0"/>
              <w:marBottom w:val="0"/>
              <w:divBdr>
                <w:top w:val="none" w:sz="0" w:space="0" w:color="auto"/>
                <w:left w:val="none" w:sz="0" w:space="0" w:color="auto"/>
                <w:bottom w:val="none" w:sz="0" w:space="0" w:color="auto"/>
                <w:right w:val="none" w:sz="0" w:space="0" w:color="auto"/>
              </w:divBdr>
            </w:div>
          </w:divsChild>
        </w:div>
        <w:div w:id="723876022">
          <w:marLeft w:val="0"/>
          <w:marRight w:val="0"/>
          <w:marTop w:val="0"/>
          <w:marBottom w:val="0"/>
          <w:divBdr>
            <w:top w:val="none" w:sz="0" w:space="0" w:color="auto"/>
            <w:left w:val="none" w:sz="0" w:space="0" w:color="auto"/>
            <w:bottom w:val="none" w:sz="0" w:space="0" w:color="auto"/>
            <w:right w:val="none" w:sz="0" w:space="0" w:color="auto"/>
          </w:divBdr>
          <w:divsChild>
            <w:div w:id="1995908223">
              <w:marLeft w:val="0"/>
              <w:marRight w:val="0"/>
              <w:marTop w:val="0"/>
              <w:marBottom w:val="0"/>
              <w:divBdr>
                <w:top w:val="none" w:sz="0" w:space="0" w:color="auto"/>
                <w:left w:val="none" w:sz="0" w:space="0" w:color="auto"/>
                <w:bottom w:val="none" w:sz="0" w:space="0" w:color="auto"/>
                <w:right w:val="none" w:sz="0" w:space="0" w:color="auto"/>
              </w:divBdr>
            </w:div>
          </w:divsChild>
        </w:div>
        <w:div w:id="1194151550">
          <w:marLeft w:val="0"/>
          <w:marRight w:val="0"/>
          <w:marTop w:val="0"/>
          <w:marBottom w:val="0"/>
          <w:divBdr>
            <w:top w:val="none" w:sz="0" w:space="0" w:color="auto"/>
            <w:left w:val="none" w:sz="0" w:space="0" w:color="auto"/>
            <w:bottom w:val="none" w:sz="0" w:space="0" w:color="auto"/>
            <w:right w:val="none" w:sz="0" w:space="0" w:color="auto"/>
          </w:divBdr>
          <w:divsChild>
            <w:div w:id="1429933185">
              <w:marLeft w:val="0"/>
              <w:marRight w:val="0"/>
              <w:marTop w:val="0"/>
              <w:marBottom w:val="0"/>
              <w:divBdr>
                <w:top w:val="none" w:sz="0" w:space="0" w:color="auto"/>
                <w:left w:val="none" w:sz="0" w:space="0" w:color="auto"/>
                <w:bottom w:val="none" w:sz="0" w:space="0" w:color="auto"/>
                <w:right w:val="none" w:sz="0" w:space="0" w:color="auto"/>
              </w:divBdr>
            </w:div>
          </w:divsChild>
        </w:div>
        <w:div w:id="1198275167">
          <w:marLeft w:val="0"/>
          <w:marRight w:val="0"/>
          <w:marTop w:val="0"/>
          <w:marBottom w:val="0"/>
          <w:divBdr>
            <w:top w:val="none" w:sz="0" w:space="0" w:color="auto"/>
            <w:left w:val="none" w:sz="0" w:space="0" w:color="auto"/>
            <w:bottom w:val="none" w:sz="0" w:space="0" w:color="auto"/>
            <w:right w:val="none" w:sz="0" w:space="0" w:color="auto"/>
          </w:divBdr>
          <w:divsChild>
            <w:div w:id="1798647933">
              <w:marLeft w:val="0"/>
              <w:marRight w:val="0"/>
              <w:marTop w:val="0"/>
              <w:marBottom w:val="0"/>
              <w:divBdr>
                <w:top w:val="none" w:sz="0" w:space="0" w:color="auto"/>
                <w:left w:val="none" w:sz="0" w:space="0" w:color="auto"/>
                <w:bottom w:val="none" w:sz="0" w:space="0" w:color="auto"/>
                <w:right w:val="none" w:sz="0" w:space="0" w:color="auto"/>
              </w:divBdr>
            </w:div>
          </w:divsChild>
        </w:div>
        <w:div w:id="1213036126">
          <w:marLeft w:val="0"/>
          <w:marRight w:val="0"/>
          <w:marTop w:val="0"/>
          <w:marBottom w:val="0"/>
          <w:divBdr>
            <w:top w:val="none" w:sz="0" w:space="0" w:color="auto"/>
            <w:left w:val="none" w:sz="0" w:space="0" w:color="auto"/>
            <w:bottom w:val="none" w:sz="0" w:space="0" w:color="auto"/>
            <w:right w:val="none" w:sz="0" w:space="0" w:color="auto"/>
          </w:divBdr>
          <w:divsChild>
            <w:div w:id="62535369">
              <w:marLeft w:val="0"/>
              <w:marRight w:val="0"/>
              <w:marTop w:val="0"/>
              <w:marBottom w:val="0"/>
              <w:divBdr>
                <w:top w:val="none" w:sz="0" w:space="0" w:color="auto"/>
                <w:left w:val="none" w:sz="0" w:space="0" w:color="auto"/>
                <w:bottom w:val="none" w:sz="0" w:space="0" w:color="auto"/>
                <w:right w:val="none" w:sz="0" w:space="0" w:color="auto"/>
              </w:divBdr>
            </w:div>
          </w:divsChild>
        </w:div>
        <w:div w:id="1639145602">
          <w:marLeft w:val="0"/>
          <w:marRight w:val="0"/>
          <w:marTop w:val="0"/>
          <w:marBottom w:val="0"/>
          <w:divBdr>
            <w:top w:val="none" w:sz="0" w:space="0" w:color="auto"/>
            <w:left w:val="none" w:sz="0" w:space="0" w:color="auto"/>
            <w:bottom w:val="none" w:sz="0" w:space="0" w:color="auto"/>
            <w:right w:val="none" w:sz="0" w:space="0" w:color="auto"/>
          </w:divBdr>
          <w:divsChild>
            <w:div w:id="2009090646">
              <w:marLeft w:val="0"/>
              <w:marRight w:val="0"/>
              <w:marTop w:val="0"/>
              <w:marBottom w:val="0"/>
              <w:divBdr>
                <w:top w:val="none" w:sz="0" w:space="0" w:color="auto"/>
                <w:left w:val="none" w:sz="0" w:space="0" w:color="auto"/>
                <w:bottom w:val="none" w:sz="0" w:space="0" w:color="auto"/>
                <w:right w:val="none" w:sz="0" w:space="0" w:color="auto"/>
              </w:divBdr>
            </w:div>
          </w:divsChild>
        </w:div>
        <w:div w:id="2084595939">
          <w:marLeft w:val="0"/>
          <w:marRight w:val="0"/>
          <w:marTop w:val="0"/>
          <w:marBottom w:val="0"/>
          <w:divBdr>
            <w:top w:val="none" w:sz="0" w:space="0" w:color="auto"/>
            <w:left w:val="none" w:sz="0" w:space="0" w:color="auto"/>
            <w:bottom w:val="none" w:sz="0" w:space="0" w:color="auto"/>
            <w:right w:val="none" w:sz="0" w:space="0" w:color="auto"/>
          </w:divBdr>
          <w:divsChild>
            <w:div w:id="2037608689">
              <w:marLeft w:val="0"/>
              <w:marRight w:val="0"/>
              <w:marTop w:val="0"/>
              <w:marBottom w:val="0"/>
              <w:divBdr>
                <w:top w:val="none" w:sz="0" w:space="0" w:color="auto"/>
                <w:left w:val="none" w:sz="0" w:space="0" w:color="auto"/>
                <w:bottom w:val="none" w:sz="0" w:space="0" w:color="auto"/>
                <w:right w:val="none" w:sz="0" w:space="0" w:color="auto"/>
              </w:divBdr>
            </w:div>
          </w:divsChild>
        </w:div>
        <w:div w:id="2114935006">
          <w:marLeft w:val="0"/>
          <w:marRight w:val="0"/>
          <w:marTop w:val="0"/>
          <w:marBottom w:val="0"/>
          <w:divBdr>
            <w:top w:val="none" w:sz="0" w:space="0" w:color="auto"/>
            <w:left w:val="none" w:sz="0" w:space="0" w:color="auto"/>
            <w:bottom w:val="none" w:sz="0" w:space="0" w:color="auto"/>
            <w:right w:val="none" w:sz="0" w:space="0" w:color="auto"/>
          </w:divBdr>
          <w:divsChild>
            <w:div w:id="20662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gnaciomarinreyes/Practica_1_Patron_Front_Controller_y_Control_Sesion.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gnacio/Library/Group%20Containers/UBF8T346G9.Office/User%20Content.localized/Templates.localized/Trabajos_universid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1A92-B1D1-4B41-BDF8-C70FC13B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Trabajos_universidad.dotx</Template>
  <TotalTime>214</TotalTime>
  <Pages>12</Pages>
  <Words>1720</Words>
  <Characters>9463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11161</CharactersWithSpaces>
  <SharedDoc>false</SharedDoc>
  <HLinks>
    <vt:vector size="78" baseType="variant">
      <vt:variant>
        <vt:i4>1769535</vt:i4>
      </vt:variant>
      <vt:variant>
        <vt:i4>14</vt:i4>
      </vt:variant>
      <vt:variant>
        <vt:i4>0</vt:i4>
      </vt:variant>
      <vt:variant>
        <vt:i4>5</vt:i4>
      </vt:variant>
      <vt:variant>
        <vt:lpwstr/>
      </vt:variant>
      <vt:variant>
        <vt:lpwstr>_Toc52827854</vt:lpwstr>
      </vt:variant>
      <vt:variant>
        <vt:i4>1835071</vt:i4>
      </vt:variant>
      <vt:variant>
        <vt:i4>8</vt:i4>
      </vt:variant>
      <vt:variant>
        <vt:i4>0</vt:i4>
      </vt:variant>
      <vt:variant>
        <vt:i4>5</vt:i4>
      </vt:variant>
      <vt:variant>
        <vt:lpwstr/>
      </vt:variant>
      <vt:variant>
        <vt:lpwstr>_Toc52827853</vt:lpwstr>
      </vt:variant>
      <vt:variant>
        <vt:i4>1900607</vt:i4>
      </vt:variant>
      <vt:variant>
        <vt:i4>2</vt:i4>
      </vt:variant>
      <vt:variant>
        <vt:i4>0</vt:i4>
      </vt:variant>
      <vt:variant>
        <vt:i4>5</vt:i4>
      </vt:variant>
      <vt:variant>
        <vt:lpwstr/>
      </vt:variant>
      <vt:variant>
        <vt:lpwstr>_Toc52827852</vt:lpwstr>
      </vt:variant>
      <vt:variant>
        <vt:i4>4980889</vt:i4>
      </vt:variant>
      <vt:variant>
        <vt:i4>27</vt:i4>
      </vt:variant>
      <vt:variant>
        <vt:i4>0</vt:i4>
      </vt:variant>
      <vt:variant>
        <vt:i4>5</vt:i4>
      </vt:variant>
      <vt:variant>
        <vt:lpwstr>https://accedacris.ulpgc.es/browse?type=author&amp;sort_by=1&amp;order=ASC&amp;rpp=100&amp;etal=10&amp;value=Escuela+de+Ingenier%C3%ADa+Informática&amp;year=-1&amp;month=-1&amp;starts_with=2019</vt:lpwstr>
      </vt:variant>
      <vt:variant>
        <vt:lpwstr/>
      </vt:variant>
      <vt:variant>
        <vt:i4>3735615</vt:i4>
      </vt:variant>
      <vt:variant>
        <vt:i4>24</vt:i4>
      </vt:variant>
      <vt:variant>
        <vt:i4>0</vt:i4>
      </vt:variant>
      <vt:variant>
        <vt:i4>5</vt:i4>
      </vt:variant>
      <vt:variant>
        <vt:lpwstr>https://accedacris.ulpgc.es/handle/10553/57838</vt:lpwstr>
      </vt:variant>
      <vt:variant>
        <vt:lpwstr/>
      </vt:variant>
      <vt:variant>
        <vt:i4>7667827</vt:i4>
      </vt:variant>
      <vt:variant>
        <vt:i4>21</vt:i4>
      </vt:variant>
      <vt:variant>
        <vt:i4>0</vt:i4>
      </vt:variant>
      <vt:variant>
        <vt:i4>5</vt:i4>
      </vt:variant>
      <vt:variant>
        <vt:lpwstr>https://accedacris.ulpgc.es/simple-search?query=Control+horario+del+personal+de+una+empresa+%3A+propuesta+de+soluci%C3%B3n+no+biom%C3%A9trica%2C+bajo+coste+y+bajo+impacto&amp;location=global</vt:lpwstr>
      </vt:variant>
      <vt:variant>
        <vt:lpwstr/>
      </vt:variant>
      <vt:variant>
        <vt:i4>5963860</vt:i4>
      </vt:variant>
      <vt:variant>
        <vt:i4>18</vt:i4>
      </vt:variant>
      <vt:variant>
        <vt:i4>0</vt:i4>
      </vt:variant>
      <vt:variant>
        <vt:i4>5</vt:i4>
      </vt:variant>
      <vt:variant>
        <vt:lpwstr>https://accedacris.ulpgc.es/</vt:lpwstr>
      </vt:variant>
      <vt:variant>
        <vt:lpwstr/>
      </vt:variant>
      <vt:variant>
        <vt:i4>4456521</vt:i4>
      </vt:variant>
      <vt:variant>
        <vt:i4>15</vt:i4>
      </vt:variant>
      <vt:variant>
        <vt:i4>0</vt:i4>
      </vt:variant>
      <vt:variant>
        <vt:i4>5</vt:i4>
      </vt:variant>
      <vt:variant>
        <vt:lpwstr>https://www.mit.edu/</vt:lpwstr>
      </vt:variant>
      <vt:variant>
        <vt:lpwstr/>
      </vt:variant>
      <vt:variant>
        <vt:i4>65628</vt:i4>
      </vt:variant>
      <vt:variant>
        <vt:i4>12</vt:i4>
      </vt:variant>
      <vt:variant>
        <vt:i4>0</vt:i4>
      </vt:variant>
      <vt:variant>
        <vt:i4>5</vt:i4>
      </vt:variant>
      <vt:variant>
        <vt:lpwstr>https://www.ulpgc.es/bolsa-empleo</vt:lpwstr>
      </vt:variant>
      <vt:variant>
        <vt:lpwstr/>
      </vt:variant>
      <vt:variant>
        <vt:i4>1900544</vt:i4>
      </vt:variant>
      <vt:variant>
        <vt:i4>9</vt:i4>
      </vt:variant>
      <vt:variant>
        <vt:i4>0</vt:i4>
      </vt:variant>
      <vt:variant>
        <vt:i4>5</vt:i4>
      </vt:variant>
      <vt:variant>
        <vt:lpwstr>https://www.ulpgc.es/vempresa/ofertas-empleo</vt:lpwstr>
      </vt:variant>
      <vt:variant>
        <vt:lpwstr/>
      </vt:variant>
      <vt:variant>
        <vt:i4>851984</vt:i4>
      </vt:variant>
      <vt:variant>
        <vt:i4>6</vt:i4>
      </vt:variant>
      <vt:variant>
        <vt:i4>0</vt:i4>
      </vt:variant>
      <vt:variant>
        <vt:i4>5</vt:i4>
      </vt:variant>
      <vt:variant>
        <vt:lpwstr>https://www.eii.ulpgc.es/tb_university_ex/?q=ofertas-de-trabajo</vt:lpwstr>
      </vt:variant>
      <vt:variant>
        <vt:lpwstr/>
      </vt:variant>
      <vt:variant>
        <vt:i4>3211375</vt:i4>
      </vt:variant>
      <vt:variant>
        <vt:i4>3</vt:i4>
      </vt:variant>
      <vt:variant>
        <vt:i4>0</vt:i4>
      </vt:variant>
      <vt:variant>
        <vt:i4>5</vt:i4>
      </vt:variant>
      <vt:variant>
        <vt:lpwstr>https://empresayempleo.ulpgc.es/emplea/bolsa-de-empleo-emplea/</vt:lpwstr>
      </vt:variant>
      <vt:variant>
        <vt:lpwstr/>
      </vt:variant>
      <vt:variant>
        <vt:i4>458758</vt:i4>
      </vt:variant>
      <vt:variant>
        <vt:i4>0</vt:i4>
      </vt:variant>
      <vt:variant>
        <vt:i4>0</vt:i4>
      </vt:variant>
      <vt:variant>
        <vt:i4>5</vt:i4>
      </vt:variant>
      <vt:variant>
        <vt:lpwstr>http://www.ulpgc.es/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Ignacio Marin</cp:lastModifiedBy>
  <cp:revision>66</cp:revision>
  <cp:lastPrinted>2020-10-06T05:05:00Z</cp:lastPrinted>
  <dcterms:created xsi:type="dcterms:W3CDTF">2021-03-14T11:12:00Z</dcterms:created>
  <dcterms:modified xsi:type="dcterms:W3CDTF">2021-04-26T23:25:00Z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2018-10-01T00:00:00Z</vt:filetime>
  </property>
  <property fmtid="{D5CDD505-2E9C-101B-9397-08002B2CF9AE}" pid="3" name="LastSaved">
    <vt:filetime>2018-10-07T00:00:00Z</vt:filetime>
  </property>
</Properties>
</file>